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A33" w:rsidRDefault="00F36A16" w:rsidP="00F36A16">
      <w:pPr>
        <w:pStyle w:val="1"/>
      </w:pPr>
      <w:r>
        <w:rPr>
          <w:rFonts w:hint="eastAsia"/>
        </w:rPr>
        <w:t>问题</w:t>
      </w:r>
    </w:p>
    <w:p w:rsidR="00F36A16" w:rsidRDefault="002D36CD" w:rsidP="002D36CD">
      <w:pPr>
        <w:pStyle w:val="2"/>
      </w:pPr>
      <w:proofErr w:type="spellStart"/>
      <w:r>
        <w:t>Websocket</w:t>
      </w:r>
      <w:proofErr w:type="spellEnd"/>
      <w:r>
        <w:rPr>
          <w:rFonts w:hint="eastAsia"/>
        </w:rPr>
        <w:t>通讯</w:t>
      </w:r>
    </w:p>
    <w:p w:rsidR="002D36CD" w:rsidRPr="001B3575" w:rsidRDefault="008F381E" w:rsidP="00DC03D9">
      <w:pPr>
        <w:pStyle w:val="aff0"/>
        <w:numPr>
          <w:ilvl w:val="0"/>
          <w:numId w:val="32"/>
        </w:numPr>
        <w:ind w:firstLineChars="0"/>
        <w:rPr>
          <w:color w:val="FF0000"/>
        </w:rPr>
      </w:pPr>
      <w:r w:rsidRPr="001B3575">
        <w:rPr>
          <w:rFonts w:hint="eastAsia"/>
          <w:color w:val="FF0000"/>
        </w:rPr>
        <w:t>目前</w:t>
      </w:r>
      <w:r w:rsidRPr="001B3575">
        <w:rPr>
          <w:rFonts w:hint="eastAsia"/>
          <w:color w:val="FF0000"/>
        </w:rPr>
        <w:t>PC</w:t>
      </w:r>
      <w:r w:rsidRPr="001B3575">
        <w:rPr>
          <w:rFonts w:hint="eastAsia"/>
          <w:color w:val="FF0000"/>
        </w:rPr>
        <w:t>端</w:t>
      </w:r>
      <w:proofErr w:type="spellStart"/>
      <w:r w:rsidRPr="001B3575">
        <w:rPr>
          <w:rFonts w:hint="eastAsia"/>
          <w:color w:val="FF0000"/>
        </w:rPr>
        <w:t>Web</w:t>
      </w:r>
      <w:r w:rsidRPr="001B3575">
        <w:rPr>
          <w:color w:val="FF0000"/>
        </w:rPr>
        <w:t>socket</w:t>
      </w:r>
      <w:proofErr w:type="spellEnd"/>
      <w:r w:rsidRPr="001B3575">
        <w:rPr>
          <w:rFonts w:hint="eastAsia"/>
          <w:color w:val="FF0000"/>
        </w:rPr>
        <w:t>通讯没问题</w:t>
      </w:r>
      <w:r w:rsidR="00F27061" w:rsidRPr="001B3575">
        <w:rPr>
          <w:rFonts w:hint="eastAsia"/>
          <w:color w:val="FF0000"/>
        </w:rPr>
        <w:t>，</w:t>
      </w:r>
      <w:r w:rsidR="00DC03D9" w:rsidRPr="001B3575">
        <w:rPr>
          <w:rFonts w:hint="eastAsia"/>
          <w:color w:val="FF0000"/>
        </w:rPr>
        <w:t>APP</w:t>
      </w:r>
      <w:r w:rsidR="00DC03D9" w:rsidRPr="001B3575">
        <w:rPr>
          <w:rFonts w:hint="eastAsia"/>
          <w:color w:val="FF0000"/>
        </w:rPr>
        <w:t>端</w:t>
      </w:r>
      <w:proofErr w:type="spellStart"/>
      <w:r w:rsidR="00DC03D9" w:rsidRPr="001B3575">
        <w:rPr>
          <w:rFonts w:hint="eastAsia"/>
          <w:color w:val="FF0000"/>
        </w:rPr>
        <w:t>Webso</w:t>
      </w:r>
      <w:r w:rsidR="00DC03D9" w:rsidRPr="001B3575">
        <w:rPr>
          <w:color w:val="FF0000"/>
        </w:rPr>
        <w:t>c</w:t>
      </w:r>
      <w:r w:rsidR="00DC03D9" w:rsidRPr="001B3575">
        <w:rPr>
          <w:rFonts w:hint="eastAsia"/>
          <w:color w:val="FF0000"/>
        </w:rPr>
        <w:t>k</w:t>
      </w:r>
      <w:r w:rsidR="00DC03D9" w:rsidRPr="001B3575">
        <w:rPr>
          <w:color w:val="FF0000"/>
        </w:rPr>
        <w:t>e</w:t>
      </w:r>
      <w:r w:rsidR="00DC03D9" w:rsidRPr="001B3575">
        <w:rPr>
          <w:rFonts w:hint="eastAsia"/>
          <w:color w:val="FF0000"/>
        </w:rPr>
        <w:t>t</w:t>
      </w:r>
      <w:proofErr w:type="spellEnd"/>
      <w:r w:rsidR="00DC03D9" w:rsidRPr="001B3575">
        <w:rPr>
          <w:rFonts w:hint="eastAsia"/>
          <w:color w:val="FF0000"/>
        </w:rPr>
        <w:t>通讯不行，还需要进一步研究；</w:t>
      </w:r>
    </w:p>
    <w:p w:rsidR="00DC03D9" w:rsidRPr="001B3575" w:rsidRDefault="003F0C66" w:rsidP="00DC03D9">
      <w:pPr>
        <w:pStyle w:val="aff0"/>
        <w:numPr>
          <w:ilvl w:val="0"/>
          <w:numId w:val="32"/>
        </w:numPr>
        <w:ind w:firstLineChars="0"/>
        <w:rPr>
          <w:color w:val="FF0000"/>
        </w:rPr>
      </w:pPr>
      <w:r w:rsidRPr="001B3575">
        <w:rPr>
          <w:rFonts w:hint="eastAsia"/>
          <w:color w:val="FF0000"/>
        </w:rPr>
        <w:t>推送消息：推送消息时，为指定用户推送方案未定。</w:t>
      </w:r>
    </w:p>
    <w:p w:rsidR="00A46F7B" w:rsidRPr="001B3575" w:rsidRDefault="00A46F7B" w:rsidP="00D00A38">
      <w:pPr>
        <w:pStyle w:val="aff0"/>
        <w:ind w:left="780" w:firstLineChars="0" w:firstLine="0"/>
        <w:rPr>
          <w:color w:val="FF0000"/>
        </w:rPr>
      </w:pPr>
      <w:r w:rsidRPr="001B3575">
        <w:rPr>
          <w:rFonts w:hint="eastAsia"/>
          <w:color w:val="FF0000"/>
        </w:rPr>
        <w:t>方案</w:t>
      </w:r>
      <w:proofErr w:type="gramStart"/>
      <w:r w:rsidRPr="001B3575">
        <w:rPr>
          <w:rFonts w:hint="eastAsia"/>
          <w:color w:val="FF0000"/>
        </w:rPr>
        <w:t>一</w:t>
      </w:r>
      <w:proofErr w:type="gramEnd"/>
      <w:r w:rsidRPr="001B3575">
        <w:rPr>
          <w:rFonts w:hint="eastAsia"/>
          <w:color w:val="FF0000"/>
        </w:rPr>
        <w:t>：需要实现根据用户实现缓冲</w:t>
      </w:r>
      <w:proofErr w:type="spellStart"/>
      <w:r w:rsidRPr="001B3575">
        <w:rPr>
          <w:rFonts w:hint="eastAsia"/>
          <w:color w:val="FF0000"/>
        </w:rPr>
        <w:t>Web</w:t>
      </w:r>
      <w:r w:rsidRPr="001B3575">
        <w:rPr>
          <w:color w:val="FF0000"/>
        </w:rPr>
        <w:t>socket</w:t>
      </w:r>
      <w:proofErr w:type="spellEnd"/>
      <w:r w:rsidRPr="001B3575">
        <w:rPr>
          <w:rFonts w:hint="eastAsia"/>
          <w:color w:val="FF0000"/>
        </w:rPr>
        <w:t>客户端</w:t>
      </w:r>
      <w:r w:rsidRPr="001B3575">
        <w:rPr>
          <w:rFonts w:hint="eastAsia"/>
          <w:color w:val="FF0000"/>
        </w:rPr>
        <w:t>ID</w:t>
      </w:r>
      <w:r w:rsidRPr="001B3575">
        <w:rPr>
          <w:rFonts w:hint="eastAsia"/>
          <w:color w:val="FF0000"/>
        </w:rPr>
        <w:t>，以及掉线等相关问题；</w:t>
      </w:r>
    </w:p>
    <w:p w:rsidR="00D00A38" w:rsidRPr="001B3575" w:rsidRDefault="00A46F7B" w:rsidP="00D00A38">
      <w:pPr>
        <w:pStyle w:val="aff0"/>
        <w:ind w:left="780" w:firstLineChars="0" w:firstLine="0"/>
        <w:rPr>
          <w:color w:val="FF0000"/>
        </w:rPr>
      </w:pPr>
      <w:r w:rsidRPr="001B3575">
        <w:rPr>
          <w:rFonts w:hint="eastAsia"/>
          <w:color w:val="FF0000"/>
        </w:rPr>
        <w:t>方案二：通过广播的方式推送给所有的客户端（把用户传递过去）</w:t>
      </w:r>
      <w:r w:rsidR="00D00A38" w:rsidRPr="001B3575">
        <w:rPr>
          <w:rFonts w:hint="eastAsia"/>
          <w:color w:val="FF0000"/>
        </w:rPr>
        <w:t xml:space="preserve"> </w:t>
      </w:r>
      <w:r w:rsidRPr="001B3575">
        <w:rPr>
          <w:rFonts w:hint="eastAsia"/>
          <w:color w:val="FF0000"/>
        </w:rPr>
        <w:t>，客户端根据是否与登录的用户相匹配来实现消息提醒。</w:t>
      </w:r>
    </w:p>
    <w:p w:rsidR="00A46F7B" w:rsidRPr="001B3575" w:rsidRDefault="00FB23E2" w:rsidP="00D00A38">
      <w:pPr>
        <w:pStyle w:val="aff0"/>
        <w:ind w:left="780" w:firstLineChars="0" w:firstLine="0"/>
        <w:rPr>
          <w:color w:val="FF0000"/>
        </w:rPr>
      </w:pPr>
      <w:r w:rsidRPr="001B3575">
        <w:rPr>
          <w:rFonts w:hint="eastAsia"/>
          <w:color w:val="FF0000"/>
        </w:rPr>
        <w:t>方案</w:t>
      </w:r>
      <w:proofErr w:type="gramStart"/>
      <w:r w:rsidR="00203A80" w:rsidRPr="001B3575">
        <w:rPr>
          <w:rFonts w:hint="eastAsia"/>
          <w:color w:val="FF0000"/>
        </w:rPr>
        <w:t>一</w:t>
      </w:r>
      <w:proofErr w:type="gramEnd"/>
      <w:r w:rsidRPr="001B3575">
        <w:rPr>
          <w:rFonts w:hint="eastAsia"/>
          <w:color w:val="FF0000"/>
        </w:rPr>
        <w:t>实现难度大一些，考虑事项多一些。</w:t>
      </w:r>
      <w:r w:rsidR="00F543F2" w:rsidRPr="001B3575">
        <w:rPr>
          <w:rFonts w:hint="eastAsia"/>
          <w:color w:val="FF0000"/>
        </w:rPr>
        <w:t>方案二需要客户端做一些逻辑。</w:t>
      </w:r>
    </w:p>
    <w:p w:rsidR="00D00A38" w:rsidRDefault="00C177B6" w:rsidP="00F864A2">
      <w:pPr>
        <w:pStyle w:val="1"/>
      </w:pPr>
      <w:r>
        <w:rPr>
          <w:rFonts w:hint="eastAsia"/>
        </w:rPr>
        <w:t>功能开发</w:t>
      </w:r>
    </w:p>
    <w:p w:rsidR="002C5AF6" w:rsidRDefault="002C5AF6" w:rsidP="002C5AF6">
      <w:pPr>
        <w:pStyle w:val="2"/>
      </w:pPr>
      <w:r>
        <w:rPr>
          <w:rFonts w:hint="eastAsia"/>
        </w:rPr>
        <w:t>PC</w:t>
      </w:r>
      <w:r>
        <w:rPr>
          <w:rFonts w:hint="eastAsia"/>
        </w:rPr>
        <w:t>端</w:t>
      </w:r>
    </w:p>
    <w:p w:rsidR="002C5AF6" w:rsidRDefault="00CD336D" w:rsidP="00CD336D">
      <w:pPr>
        <w:pStyle w:val="3"/>
      </w:pPr>
      <w:r>
        <w:rPr>
          <w:rFonts w:hint="eastAsia"/>
        </w:rPr>
        <w:t>基础数据管理</w:t>
      </w:r>
    </w:p>
    <w:p w:rsidR="00CD336D" w:rsidRDefault="00CD336D" w:rsidP="00CD336D">
      <w:pPr>
        <w:ind w:firstLine="420"/>
      </w:pPr>
      <w:r>
        <w:rPr>
          <w:rFonts w:hint="eastAsia"/>
        </w:rPr>
        <w:t>基础数据管理都已经开发完成：</w:t>
      </w:r>
      <w:r w:rsidR="0004605A">
        <w:rPr>
          <w:rFonts w:hint="eastAsia"/>
        </w:rPr>
        <w:t>卫星型号、卫星参数、</w:t>
      </w:r>
      <w:r w:rsidR="000A1611">
        <w:rPr>
          <w:rFonts w:hint="eastAsia"/>
        </w:rPr>
        <w:t>遥测参数分组、</w:t>
      </w:r>
      <w:r w:rsidR="0004605A">
        <w:rPr>
          <w:rFonts w:hint="eastAsia"/>
        </w:rPr>
        <w:t>卫星单指令、批量指令、指令角色</w:t>
      </w:r>
      <w:r w:rsidR="00876912">
        <w:rPr>
          <w:rFonts w:hint="eastAsia"/>
        </w:rPr>
        <w:t>都已开发完成。</w:t>
      </w:r>
    </w:p>
    <w:p w:rsidR="00330F12" w:rsidRDefault="00330F12" w:rsidP="00CD336D">
      <w:pPr>
        <w:ind w:firstLine="420"/>
        <w:rPr>
          <w:color w:val="FF0000"/>
        </w:rPr>
      </w:pPr>
      <w:r w:rsidRPr="0094377B">
        <w:rPr>
          <w:rFonts w:hint="eastAsia"/>
          <w:color w:val="FF0000"/>
        </w:rPr>
        <w:t>批量指令文件上</w:t>
      </w:r>
      <w:proofErr w:type="gramStart"/>
      <w:r w:rsidRPr="0094377B">
        <w:rPr>
          <w:rFonts w:hint="eastAsia"/>
          <w:color w:val="FF0000"/>
        </w:rPr>
        <w:t>传功能</w:t>
      </w:r>
      <w:proofErr w:type="gramEnd"/>
      <w:r w:rsidRPr="0094377B">
        <w:rPr>
          <w:rFonts w:hint="eastAsia"/>
          <w:color w:val="FF0000"/>
        </w:rPr>
        <w:t>未开发。</w:t>
      </w:r>
    </w:p>
    <w:p w:rsidR="00CD636A" w:rsidRDefault="00CD636A" w:rsidP="00CD336D">
      <w:pPr>
        <w:ind w:firstLine="420"/>
      </w:pPr>
      <w:r>
        <w:rPr>
          <w:rFonts w:hint="eastAsia"/>
          <w:color w:val="FF0000"/>
        </w:rPr>
        <w:t>文件管理功能未开发。</w:t>
      </w:r>
    </w:p>
    <w:p w:rsidR="00D37BF1" w:rsidRDefault="0035223E" w:rsidP="0035223E">
      <w:pPr>
        <w:pStyle w:val="3"/>
      </w:pPr>
      <w:r>
        <w:rPr>
          <w:rFonts w:hint="eastAsia"/>
        </w:rPr>
        <w:t>指令权限</w:t>
      </w:r>
    </w:p>
    <w:p w:rsidR="0035223E" w:rsidRDefault="00724778" w:rsidP="0035223E">
      <w:pPr>
        <w:ind w:firstLine="420"/>
      </w:pPr>
      <w:r>
        <w:rPr>
          <w:rFonts w:hint="eastAsia"/>
        </w:rPr>
        <w:t>单指令、批量指令审核配置都已经开发完成。</w:t>
      </w:r>
    </w:p>
    <w:p w:rsidR="00E02268" w:rsidRDefault="00E02268" w:rsidP="0035223E">
      <w:pPr>
        <w:ind w:firstLine="420"/>
        <w:rPr>
          <w:color w:val="FF0000"/>
        </w:rPr>
      </w:pPr>
      <w:r w:rsidRPr="00F07B4D">
        <w:rPr>
          <w:rFonts w:hint="eastAsia"/>
          <w:color w:val="FF0000"/>
        </w:rPr>
        <w:t>用户对指令的操作权限未开发。</w:t>
      </w:r>
      <w:r w:rsidR="00283817" w:rsidRPr="00F07B4D">
        <w:rPr>
          <w:rFonts w:hint="eastAsia"/>
          <w:color w:val="FF0000"/>
        </w:rPr>
        <w:t>方案是：创建一个角色（固定），用户配置了该角色则能操作指令发送，否则只能查看。</w:t>
      </w:r>
    </w:p>
    <w:p w:rsidR="0044180C" w:rsidRDefault="0044180C" w:rsidP="0044180C">
      <w:pPr>
        <w:pStyle w:val="3"/>
      </w:pPr>
      <w:r>
        <w:rPr>
          <w:rFonts w:hint="eastAsia"/>
        </w:rPr>
        <w:t>指令发送</w:t>
      </w:r>
    </w:p>
    <w:p w:rsidR="00290C0F" w:rsidRDefault="00EC79F2" w:rsidP="00425D1D">
      <w:pPr>
        <w:pStyle w:val="aff0"/>
        <w:numPr>
          <w:ilvl w:val="0"/>
          <w:numId w:val="33"/>
        </w:numPr>
        <w:ind w:firstLineChars="0"/>
      </w:pPr>
      <w:r>
        <w:rPr>
          <w:rFonts w:hint="eastAsia"/>
        </w:rPr>
        <w:t>单指令执行：目前已完成逻辑开发，需要</w:t>
      </w:r>
      <w:proofErr w:type="gramStart"/>
      <w:r>
        <w:rPr>
          <w:rFonts w:hint="eastAsia"/>
        </w:rPr>
        <w:t>跟用户</w:t>
      </w:r>
      <w:proofErr w:type="gramEnd"/>
      <w:r>
        <w:rPr>
          <w:rFonts w:hint="eastAsia"/>
        </w:rPr>
        <w:t>进行调试然后进行完善。</w:t>
      </w:r>
    </w:p>
    <w:p w:rsidR="00425D1D" w:rsidRDefault="00425D1D" w:rsidP="00425D1D">
      <w:pPr>
        <w:pStyle w:val="aff0"/>
        <w:numPr>
          <w:ilvl w:val="0"/>
          <w:numId w:val="33"/>
        </w:numPr>
        <w:ind w:firstLineChars="0"/>
        <w:rPr>
          <w:color w:val="FF0000"/>
        </w:rPr>
      </w:pPr>
      <w:r w:rsidRPr="00B85658">
        <w:rPr>
          <w:rFonts w:hint="eastAsia"/>
          <w:color w:val="FF0000"/>
        </w:rPr>
        <w:t>批量指令执行：</w:t>
      </w:r>
      <w:r w:rsidR="00A2669F" w:rsidRPr="00B85658">
        <w:rPr>
          <w:rFonts w:hint="eastAsia"/>
          <w:color w:val="FF0000"/>
        </w:rPr>
        <w:t>目前正在进行逻辑开发。</w:t>
      </w:r>
    </w:p>
    <w:p w:rsidR="00C612AD" w:rsidRDefault="00C612AD" w:rsidP="00C612AD">
      <w:pPr>
        <w:pStyle w:val="3"/>
      </w:pPr>
      <w:r>
        <w:rPr>
          <w:rFonts w:hint="eastAsia"/>
        </w:rPr>
        <w:t>审批功能</w:t>
      </w:r>
    </w:p>
    <w:p w:rsidR="00C612AD" w:rsidRDefault="00354AAB" w:rsidP="00354AAB">
      <w:pPr>
        <w:pStyle w:val="aff0"/>
        <w:numPr>
          <w:ilvl w:val="0"/>
          <w:numId w:val="34"/>
        </w:numPr>
        <w:ind w:firstLineChars="0"/>
      </w:pPr>
      <w:r>
        <w:rPr>
          <w:rFonts w:hint="eastAsia"/>
        </w:rPr>
        <w:t>审批提醒已完成开发，审批列表</w:t>
      </w:r>
      <w:r w:rsidR="00B845EE">
        <w:rPr>
          <w:rFonts w:hint="eastAsia"/>
        </w:rPr>
        <w:t>界面</w:t>
      </w:r>
      <w:r>
        <w:rPr>
          <w:rFonts w:hint="eastAsia"/>
        </w:rPr>
        <w:t>已完成开发（</w:t>
      </w:r>
      <w:r w:rsidRPr="009A6366">
        <w:rPr>
          <w:rFonts w:hint="eastAsia"/>
          <w:color w:val="FF0000"/>
        </w:rPr>
        <w:t>根据批量指令的发送开发完成后，进行完善</w:t>
      </w:r>
      <w:r>
        <w:rPr>
          <w:rFonts w:hint="eastAsia"/>
        </w:rPr>
        <w:t>）。</w:t>
      </w:r>
    </w:p>
    <w:p w:rsidR="00057AD2" w:rsidRDefault="00057AD2" w:rsidP="008E6ED7">
      <w:pPr>
        <w:pStyle w:val="3"/>
      </w:pPr>
      <w:r>
        <w:rPr>
          <w:rFonts w:hint="eastAsia"/>
        </w:rPr>
        <w:t>指令记录</w:t>
      </w:r>
    </w:p>
    <w:p w:rsidR="00C85B88" w:rsidRDefault="00CA7EEE" w:rsidP="00736693">
      <w:pPr>
        <w:pStyle w:val="aff0"/>
        <w:numPr>
          <w:ilvl w:val="0"/>
          <w:numId w:val="35"/>
        </w:numPr>
        <w:ind w:firstLineChars="0"/>
      </w:pPr>
      <w:r>
        <w:rPr>
          <w:rFonts w:hint="eastAsia"/>
        </w:rPr>
        <w:t>指令查看</w:t>
      </w:r>
      <w:r w:rsidR="002E50CB">
        <w:rPr>
          <w:rFonts w:hint="eastAsia"/>
        </w:rPr>
        <w:t>界面</w:t>
      </w:r>
      <w:r>
        <w:rPr>
          <w:rFonts w:hint="eastAsia"/>
        </w:rPr>
        <w:t>已开发完成</w:t>
      </w:r>
      <w:r w:rsidR="00C85B88">
        <w:rPr>
          <w:rFonts w:hint="eastAsia"/>
        </w:rPr>
        <w:t>（</w:t>
      </w:r>
      <w:r w:rsidR="00C85B88" w:rsidRPr="009A6366">
        <w:rPr>
          <w:rFonts w:hint="eastAsia"/>
          <w:color w:val="FF0000"/>
        </w:rPr>
        <w:t>根据批量指令的发送开发完成后，进行完善</w:t>
      </w:r>
      <w:r w:rsidR="00C85B88">
        <w:rPr>
          <w:rFonts w:hint="eastAsia"/>
        </w:rPr>
        <w:t>）。</w:t>
      </w:r>
    </w:p>
    <w:p w:rsidR="003C73D9" w:rsidRDefault="003C73D9" w:rsidP="00BC0FDC">
      <w:pPr>
        <w:pStyle w:val="aff0"/>
        <w:numPr>
          <w:ilvl w:val="0"/>
          <w:numId w:val="35"/>
        </w:numPr>
        <w:ind w:firstLineChars="0"/>
      </w:pPr>
      <w:r>
        <w:rPr>
          <w:rFonts w:hint="eastAsia"/>
        </w:rPr>
        <w:t>指令审批查看界面已开发完成（</w:t>
      </w:r>
      <w:r w:rsidRPr="00BC0FDC">
        <w:rPr>
          <w:rFonts w:hint="eastAsia"/>
          <w:color w:val="FF0000"/>
        </w:rPr>
        <w:t>根据批量指令的发送开发完成后，进行完善</w:t>
      </w:r>
      <w:r>
        <w:rPr>
          <w:rFonts w:hint="eastAsia"/>
        </w:rPr>
        <w:t>）。</w:t>
      </w:r>
    </w:p>
    <w:p w:rsidR="00057AD2" w:rsidRDefault="007C1EB8" w:rsidP="00BC0FDC">
      <w:pPr>
        <w:pStyle w:val="aff0"/>
        <w:numPr>
          <w:ilvl w:val="0"/>
          <w:numId w:val="35"/>
        </w:numPr>
        <w:ind w:firstLineChars="0"/>
      </w:pPr>
      <w:r>
        <w:rPr>
          <w:rFonts w:hint="eastAsia"/>
        </w:rPr>
        <w:t>操作日志</w:t>
      </w:r>
      <w:r w:rsidR="004028B3">
        <w:rPr>
          <w:rFonts w:hint="eastAsia"/>
        </w:rPr>
        <w:t>界面</w:t>
      </w:r>
      <w:r>
        <w:rPr>
          <w:rFonts w:hint="eastAsia"/>
        </w:rPr>
        <w:t>已开发完成</w:t>
      </w:r>
      <w:r w:rsidR="00480FFD">
        <w:rPr>
          <w:rFonts w:hint="eastAsia"/>
        </w:rPr>
        <w:t>（</w:t>
      </w:r>
      <w:r w:rsidR="00480FFD" w:rsidRPr="00BC0FDC">
        <w:rPr>
          <w:rFonts w:hint="eastAsia"/>
          <w:color w:val="FF0000"/>
        </w:rPr>
        <w:t>根据批量指令的发送开发完成后，进行完善</w:t>
      </w:r>
      <w:r w:rsidR="00480FFD">
        <w:rPr>
          <w:rFonts w:hint="eastAsia"/>
        </w:rPr>
        <w:t>）。</w:t>
      </w:r>
    </w:p>
    <w:p w:rsidR="002444B5" w:rsidRDefault="002444B5" w:rsidP="00BC0FDC">
      <w:pPr>
        <w:pStyle w:val="aff0"/>
        <w:numPr>
          <w:ilvl w:val="0"/>
          <w:numId w:val="35"/>
        </w:numPr>
        <w:ind w:firstLineChars="0"/>
      </w:pPr>
      <w:r>
        <w:rPr>
          <w:rFonts w:hint="eastAsia"/>
        </w:rPr>
        <w:t>遥测监测界面已开发完成（</w:t>
      </w:r>
      <w:r w:rsidRPr="00E6794B">
        <w:rPr>
          <w:rFonts w:hint="eastAsia"/>
          <w:color w:val="FF0000"/>
        </w:rPr>
        <w:t>根据将来采集的实时数据进行完善</w:t>
      </w:r>
      <w:r>
        <w:rPr>
          <w:rFonts w:hint="eastAsia"/>
        </w:rPr>
        <w:t>）</w:t>
      </w:r>
    </w:p>
    <w:p w:rsidR="008E6ED7" w:rsidRDefault="008E6ED7" w:rsidP="008E6ED7">
      <w:pPr>
        <w:pStyle w:val="3"/>
      </w:pPr>
      <w:r>
        <w:rPr>
          <w:rFonts w:hint="eastAsia"/>
        </w:rPr>
        <w:t>报警功能</w:t>
      </w:r>
    </w:p>
    <w:p w:rsidR="008E6ED7" w:rsidRDefault="008E6ED7" w:rsidP="008E6ED7">
      <w:pPr>
        <w:ind w:firstLine="420"/>
        <w:rPr>
          <w:color w:val="FF0000"/>
        </w:rPr>
      </w:pPr>
      <w:r w:rsidRPr="002C7D1E">
        <w:rPr>
          <w:rFonts w:hint="eastAsia"/>
          <w:color w:val="FF0000"/>
        </w:rPr>
        <w:t>报警功能未开发。</w:t>
      </w:r>
    </w:p>
    <w:p w:rsidR="003214B1" w:rsidRDefault="003214B1" w:rsidP="003214B1">
      <w:pPr>
        <w:pStyle w:val="2"/>
      </w:pPr>
      <w:r>
        <w:rPr>
          <w:rFonts w:hint="eastAsia"/>
        </w:rPr>
        <w:t>APP</w:t>
      </w:r>
      <w:r>
        <w:rPr>
          <w:rFonts w:hint="eastAsia"/>
        </w:rPr>
        <w:t>端</w:t>
      </w:r>
    </w:p>
    <w:p w:rsidR="00B74338" w:rsidRDefault="004C4054" w:rsidP="00DD14B7">
      <w:pPr>
        <w:pStyle w:val="aff0"/>
        <w:numPr>
          <w:ilvl w:val="0"/>
          <w:numId w:val="36"/>
        </w:numPr>
        <w:ind w:firstLineChars="0"/>
      </w:pPr>
      <w:r>
        <w:rPr>
          <w:rFonts w:hint="eastAsia"/>
        </w:rPr>
        <w:t>登录、卫星型号展示</w:t>
      </w:r>
      <w:r w:rsidR="001420B0">
        <w:rPr>
          <w:rFonts w:hint="eastAsia"/>
        </w:rPr>
        <w:t>、遥测查看、审批、操作日志、单指令执行、执行指令查看都已开发完成。</w:t>
      </w:r>
    </w:p>
    <w:p w:rsidR="00DD14B7" w:rsidRDefault="00DD14B7" w:rsidP="00DD14B7">
      <w:pPr>
        <w:pStyle w:val="aff0"/>
        <w:numPr>
          <w:ilvl w:val="0"/>
          <w:numId w:val="36"/>
        </w:numPr>
        <w:ind w:firstLineChars="0"/>
        <w:rPr>
          <w:color w:val="FF0000"/>
        </w:rPr>
      </w:pPr>
      <w:r w:rsidRPr="00A70384">
        <w:rPr>
          <w:rFonts w:hint="eastAsia"/>
          <w:color w:val="FF0000"/>
        </w:rPr>
        <w:t>批量指令发送未开发、文件管理未开发、报警功能未开发。</w:t>
      </w:r>
    </w:p>
    <w:p w:rsidR="00A70384" w:rsidRDefault="00A70384" w:rsidP="00A70384">
      <w:pPr>
        <w:pStyle w:val="1"/>
      </w:pPr>
      <w:r>
        <w:rPr>
          <w:rFonts w:hint="eastAsia"/>
        </w:rPr>
        <w:lastRenderedPageBreak/>
        <w:t>备注</w:t>
      </w:r>
    </w:p>
    <w:p w:rsidR="00A70384" w:rsidRDefault="00751E32" w:rsidP="00A70384">
      <w:pPr>
        <w:ind w:firstLine="420"/>
        <w:rPr>
          <w:color w:val="FF0000"/>
        </w:rPr>
      </w:pPr>
      <w:r w:rsidRPr="008C7AA9">
        <w:rPr>
          <w:rFonts w:hint="eastAsia"/>
          <w:color w:val="FF0000"/>
        </w:rPr>
        <w:t>以上涉及到采集数据、指令与第三方交互的数据的目前都是模拟，将来需要根据真实的进行完善。</w:t>
      </w:r>
    </w:p>
    <w:p w:rsidR="00877F05" w:rsidRDefault="00877F05" w:rsidP="00877F05">
      <w:pPr>
        <w:pStyle w:val="1"/>
      </w:pPr>
      <w:r>
        <w:rPr>
          <w:rFonts w:hint="eastAsia"/>
        </w:rPr>
        <w:t>现阶段进行</w:t>
      </w:r>
    </w:p>
    <w:p w:rsidR="00877F05" w:rsidRDefault="00877F05" w:rsidP="00877F05">
      <w:pPr>
        <w:pStyle w:val="aff0"/>
        <w:numPr>
          <w:ilvl w:val="0"/>
          <w:numId w:val="37"/>
        </w:numPr>
        <w:ind w:firstLineChars="0"/>
      </w:pPr>
      <w:r>
        <w:rPr>
          <w:rFonts w:hint="eastAsia"/>
        </w:rPr>
        <w:t>批量指令发送</w:t>
      </w:r>
      <w:r w:rsidR="009908E1">
        <w:rPr>
          <w:rFonts w:hint="eastAsia"/>
        </w:rPr>
        <w:t>、文件管理。</w:t>
      </w:r>
    </w:p>
    <w:p w:rsidR="00B248A0" w:rsidRPr="00877F05" w:rsidRDefault="00B248A0" w:rsidP="00877F05">
      <w:pPr>
        <w:pStyle w:val="aff0"/>
        <w:numPr>
          <w:ilvl w:val="0"/>
          <w:numId w:val="37"/>
        </w:numPr>
        <w:ind w:firstLineChars="0"/>
      </w:pPr>
      <w:r>
        <w:t>APP</w:t>
      </w:r>
      <w:r>
        <w:rPr>
          <w:rFonts w:hint="eastAsia"/>
        </w:rPr>
        <w:t>端</w:t>
      </w:r>
      <w:r w:rsidR="004D35CB">
        <w:rPr>
          <w:rFonts w:hint="eastAsia"/>
        </w:rPr>
        <w:t>暂时没有功能上的开发，只进行细节的优化。</w:t>
      </w:r>
      <w:bookmarkStart w:id="0" w:name="_GoBack"/>
      <w:bookmarkEnd w:id="0"/>
    </w:p>
    <w:sectPr w:rsidR="00B248A0" w:rsidRPr="00877F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851" w:left="851" w:header="851" w:footer="737" w:gutter="284"/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63C7" w:rsidRDefault="000C63C7" w:rsidP="00B50223">
      <w:pPr>
        <w:spacing w:line="240" w:lineRule="auto"/>
        <w:ind w:firstLine="420"/>
      </w:pPr>
      <w:r>
        <w:separator/>
      </w:r>
    </w:p>
  </w:endnote>
  <w:endnote w:type="continuationSeparator" w:id="0">
    <w:p w:rsidR="000C63C7" w:rsidRDefault="000C63C7" w:rsidP="00B5022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68F6" w:rsidRDefault="00F268F6">
    <w:pPr>
      <w:pStyle w:val="af3"/>
      <w:ind w:firstLine="4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68F6" w:rsidRDefault="00F268F6">
    <w:pPr>
      <w:pStyle w:val="af3"/>
      <w:pBdr>
        <w:top w:val="single" w:sz="4" w:space="1" w:color="auto"/>
      </w:pBdr>
      <w:spacing w:before="0" w:line="240" w:lineRule="auto"/>
      <w:ind w:firstLine="400"/>
      <w:rPr>
        <w:sz w:val="20"/>
        <w:szCs w:val="21"/>
      </w:rPr>
    </w:pPr>
    <w:r>
      <w:rPr>
        <w:sz w:val="20"/>
        <w:szCs w:val="21"/>
      </w:rPr>
      <w:tab/>
      <w:t xml:space="preserve">             </w:t>
    </w:r>
    <w:r>
      <w:rPr>
        <w:rFonts w:hint="eastAsia"/>
        <w:sz w:val="20"/>
        <w:szCs w:val="21"/>
      </w:rPr>
      <w:t>第</w:t>
    </w:r>
    <w:r>
      <w:rPr>
        <w:sz w:val="20"/>
        <w:szCs w:val="21"/>
      </w:rPr>
      <w:t xml:space="preserve"> </w:t>
    </w:r>
    <w:r>
      <w:rPr>
        <w:sz w:val="20"/>
        <w:szCs w:val="21"/>
      </w:rPr>
      <w:fldChar w:fldCharType="begin"/>
    </w:r>
    <w:r>
      <w:rPr>
        <w:sz w:val="20"/>
        <w:szCs w:val="21"/>
      </w:rPr>
      <w:instrText xml:space="preserve"> PAGE </w:instrText>
    </w:r>
    <w:r>
      <w:rPr>
        <w:sz w:val="20"/>
        <w:szCs w:val="21"/>
      </w:rPr>
      <w:fldChar w:fldCharType="separate"/>
    </w:r>
    <w:r w:rsidR="00BF252A">
      <w:rPr>
        <w:noProof/>
        <w:sz w:val="20"/>
        <w:szCs w:val="21"/>
      </w:rPr>
      <w:t>27</w:t>
    </w:r>
    <w:r>
      <w:rPr>
        <w:sz w:val="20"/>
        <w:szCs w:val="21"/>
      </w:rPr>
      <w:fldChar w:fldCharType="end"/>
    </w:r>
    <w:r>
      <w:rPr>
        <w:sz w:val="20"/>
        <w:szCs w:val="21"/>
      </w:rPr>
      <w:t xml:space="preserve"> </w:t>
    </w:r>
    <w:r>
      <w:rPr>
        <w:rFonts w:hint="eastAsia"/>
        <w:sz w:val="20"/>
        <w:szCs w:val="21"/>
      </w:rPr>
      <w:t>页</w:t>
    </w:r>
    <w:r>
      <w:rPr>
        <w:sz w:val="20"/>
        <w:szCs w:val="21"/>
      </w:rPr>
      <w:t xml:space="preserve"> </w:t>
    </w:r>
    <w:r>
      <w:rPr>
        <w:rFonts w:hint="eastAsia"/>
        <w:sz w:val="20"/>
        <w:szCs w:val="21"/>
      </w:rPr>
      <w:t>共</w:t>
    </w:r>
    <w:r>
      <w:rPr>
        <w:sz w:val="20"/>
        <w:szCs w:val="21"/>
      </w:rPr>
      <w:t xml:space="preserve"> </w:t>
    </w:r>
    <w:r>
      <w:rPr>
        <w:sz w:val="20"/>
        <w:szCs w:val="21"/>
      </w:rPr>
      <w:fldChar w:fldCharType="begin"/>
    </w:r>
    <w:r>
      <w:rPr>
        <w:sz w:val="20"/>
        <w:szCs w:val="21"/>
      </w:rPr>
      <w:instrText xml:space="preserve"> NUMPAGES </w:instrText>
    </w:r>
    <w:r>
      <w:rPr>
        <w:sz w:val="20"/>
        <w:szCs w:val="21"/>
      </w:rPr>
      <w:fldChar w:fldCharType="separate"/>
    </w:r>
    <w:r w:rsidR="00BF252A">
      <w:rPr>
        <w:noProof/>
        <w:sz w:val="20"/>
        <w:szCs w:val="21"/>
      </w:rPr>
      <w:t>29</w:t>
    </w:r>
    <w:r>
      <w:rPr>
        <w:sz w:val="20"/>
        <w:szCs w:val="21"/>
      </w:rPr>
      <w:fldChar w:fldCharType="end"/>
    </w:r>
    <w:r>
      <w:rPr>
        <w:sz w:val="20"/>
        <w:szCs w:val="21"/>
      </w:rPr>
      <w:t xml:space="preserve"> </w:t>
    </w:r>
    <w:r>
      <w:rPr>
        <w:rFonts w:hint="eastAsia"/>
        <w:sz w:val="20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68F6" w:rsidRDefault="00F268F6">
    <w:pPr>
      <w:pStyle w:val="af3"/>
      <w:ind w:firstLine="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63C7" w:rsidRDefault="000C63C7" w:rsidP="00B50223">
      <w:pPr>
        <w:spacing w:line="240" w:lineRule="auto"/>
        <w:ind w:firstLine="420"/>
      </w:pPr>
      <w:r>
        <w:separator/>
      </w:r>
    </w:p>
  </w:footnote>
  <w:footnote w:type="continuationSeparator" w:id="0">
    <w:p w:rsidR="000C63C7" w:rsidRDefault="000C63C7" w:rsidP="00B50223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68F6" w:rsidRDefault="00F268F6">
    <w:pPr>
      <w:pStyle w:val="af7"/>
      <w:ind w:firstLine="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68F6" w:rsidRDefault="00F268F6">
    <w:pPr>
      <w:pStyle w:val="af7"/>
      <w:pBdr>
        <w:bottom w:val="single" w:sz="4" w:space="1" w:color="auto"/>
      </w:pBdr>
      <w:spacing w:line="240" w:lineRule="auto"/>
      <w:ind w:firstLineChars="0" w:firstLine="0"/>
      <w:jc w:val="both"/>
      <w:rPr>
        <w:rFonts w:ascii="楷体_GB2312" w:eastAsia="楷体_GB2312"/>
        <w:sz w:val="21"/>
        <w:szCs w:val="21"/>
      </w:rPr>
    </w:pPr>
    <w:r>
      <w:rPr>
        <w:rFonts w:hint="eastAsia"/>
      </w:rPr>
      <w:t xml:space="preserve"> </w:t>
    </w:r>
    <w:r>
      <w:rPr>
        <w:rFonts w:ascii="楷体_GB2312" w:eastAsia="楷体_GB2312" w:hint="eastAsia"/>
        <w:sz w:val="21"/>
        <w:szCs w:val="21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68F6" w:rsidRDefault="00F268F6">
    <w:pPr>
      <w:pStyle w:val="af7"/>
      <w:ind w:firstLine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  <w:rPr>
        <w:sz w:val="24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2E496B"/>
    <w:multiLevelType w:val="multilevel"/>
    <w:tmpl w:val="022E496B"/>
    <w:lvl w:ilvl="0">
      <w:start w:val="1"/>
      <w:numFmt w:val="bullet"/>
      <w:lvlText w:val=""/>
      <w:lvlJc w:val="left"/>
      <w:pPr>
        <w:tabs>
          <w:tab w:val="num" w:pos="624"/>
        </w:tabs>
        <w:ind w:left="624" w:hanging="397"/>
      </w:pPr>
      <w:rPr>
        <w:rFonts w:ascii="Wingdings" w:hAnsi="Wingdings" w:hint="default"/>
      </w:rPr>
    </w:lvl>
    <w:lvl w:ilvl="1">
      <w:start w:val="1"/>
      <w:numFmt w:val="bullet"/>
      <w:pStyle w:val="a"/>
      <w:lvlText w:val=""/>
      <w:lvlJc w:val="left"/>
      <w:pPr>
        <w:tabs>
          <w:tab w:val="num" w:pos="624"/>
        </w:tabs>
        <w:ind w:left="624" w:hanging="397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394B06"/>
    <w:multiLevelType w:val="hybridMultilevel"/>
    <w:tmpl w:val="3484F420"/>
    <w:lvl w:ilvl="0" w:tplc="A1BAE664">
      <w:start w:val="1"/>
      <w:numFmt w:val="decimal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 w15:restartNumberingAfterBreak="0">
    <w:nsid w:val="10B820EB"/>
    <w:multiLevelType w:val="hybridMultilevel"/>
    <w:tmpl w:val="A63CEECE"/>
    <w:lvl w:ilvl="0" w:tplc="6E16AE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043A5F"/>
    <w:multiLevelType w:val="hybridMultilevel"/>
    <w:tmpl w:val="AA7E2FDA"/>
    <w:lvl w:ilvl="0" w:tplc="601813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A101157"/>
    <w:multiLevelType w:val="hybridMultilevel"/>
    <w:tmpl w:val="935A7C50"/>
    <w:lvl w:ilvl="0" w:tplc="08AAAB5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C546652"/>
    <w:multiLevelType w:val="hybridMultilevel"/>
    <w:tmpl w:val="8EAE3968"/>
    <w:lvl w:ilvl="0" w:tplc="A080F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475D84"/>
    <w:multiLevelType w:val="hybridMultilevel"/>
    <w:tmpl w:val="2B721E16"/>
    <w:lvl w:ilvl="0" w:tplc="22825548">
      <w:start w:val="1"/>
      <w:numFmt w:val="decimal"/>
      <w:lvlText w:val="（%1）"/>
      <w:lvlJc w:val="left"/>
      <w:pPr>
        <w:ind w:left="11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9" w:hanging="420"/>
      </w:pPr>
    </w:lvl>
    <w:lvl w:ilvl="2" w:tplc="0409001B" w:tentative="1">
      <w:start w:val="1"/>
      <w:numFmt w:val="lowerRoman"/>
      <w:lvlText w:val="%3."/>
      <w:lvlJc w:val="right"/>
      <w:pPr>
        <w:ind w:left="1669" w:hanging="420"/>
      </w:pPr>
    </w:lvl>
    <w:lvl w:ilvl="3" w:tplc="0409000F" w:tentative="1">
      <w:start w:val="1"/>
      <w:numFmt w:val="decimal"/>
      <w:lvlText w:val="%4."/>
      <w:lvlJc w:val="left"/>
      <w:pPr>
        <w:ind w:left="2089" w:hanging="420"/>
      </w:pPr>
    </w:lvl>
    <w:lvl w:ilvl="4" w:tplc="04090019" w:tentative="1">
      <w:start w:val="1"/>
      <w:numFmt w:val="lowerLetter"/>
      <w:lvlText w:val="%5)"/>
      <w:lvlJc w:val="left"/>
      <w:pPr>
        <w:ind w:left="2509" w:hanging="420"/>
      </w:pPr>
    </w:lvl>
    <w:lvl w:ilvl="5" w:tplc="0409001B" w:tentative="1">
      <w:start w:val="1"/>
      <w:numFmt w:val="lowerRoman"/>
      <w:lvlText w:val="%6."/>
      <w:lvlJc w:val="right"/>
      <w:pPr>
        <w:ind w:left="2929" w:hanging="420"/>
      </w:pPr>
    </w:lvl>
    <w:lvl w:ilvl="6" w:tplc="0409000F" w:tentative="1">
      <w:start w:val="1"/>
      <w:numFmt w:val="decimal"/>
      <w:lvlText w:val="%7."/>
      <w:lvlJc w:val="left"/>
      <w:pPr>
        <w:ind w:left="3349" w:hanging="420"/>
      </w:pPr>
    </w:lvl>
    <w:lvl w:ilvl="7" w:tplc="04090019" w:tentative="1">
      <w:start w:val="1"/>
      <w:numFmt w:val="lowerLetter"/>
      <w:lvlText w:val="%8)"/>
      <w:lvlJc w:val="left"/>
      <w:pPr>
        <w:ind w:left="3769" w:hanging="420"/>
      </w:pPr>
    </w:lvl>
    <w:lvl w:ilvl="8" w:tplc="0409001B" w:tentative="1">
      <w:start w:val="1"/>
      <w:numFmt w:val="lowerRoman"/>
      <w:lvlText w:val="%9."/>
      <w:lvlJc w:val="right"/>
      <w:pPr>
        <w:ind w:left="4189" w:hanging="420"/>
      </w:pPr>
    </w:lvl>
  </w:abstractNum>
  <w:abstractNum w:abstractNumId="8" w15:restartNumberingAfterBreak="0">
    <w:nsid w:val="334A608C"/>
    <w:multiLevelType w:val="hybridMultilevel"/>
    <w:tmpl w:val="AFD63A22"/>
    <w:lvl w:ilvl="0" w:tplc="FD262E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5D31755"/>
    <w:multiLevelType w:val="multilevel"/>
    <w:tmpl w:val="35D31755"/>
    <w:lvl w:ilvl="0">
      <w:start w:val="1"/>
      <w:numFmt w:val="decimal"/>
      <w:pStyle w:val="a0"/>
      <w:lvlText w:val="%1)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7394EAF"/>
    <w:multiLevelType w:val="hybridMultilevel"/>
    <w:tmpl w:val="7AEE662C"/>
    <w:lvl w:ilvl="0" w:tplc="82B8425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8C46867"/>
    <w:multiLevelType w:val="multilevel"/>
    <w:tmpl w:val="38C46867"/>
    <w:lvl w:ilvl="0">
      <w:start w:val="1"/>
      <w:numFmt w:val="bullet"/>
      <w:pStyle w:val="a1"/>
      <w:lvlText w:val="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613"/>
        </w:tabs>
        <w:ind w:left="61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033"/>
        </w:tabs>
        <w:ind w:left="103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453"/>
        </w:tabs>
        <w:ind w:left="145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1873"/>
        </w:tabs>
        <w:ind w:left="187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293"/>
        </w:tabs>
        <w:ind w:left="229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713"/>
        </w:tabs>
        <w:ind w:left="271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133"/>
        </w:tabs>
        <w:ind w:left="313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553"/>
        </w:tabs>
        <w:ind w:left="3553" w:hanging="420"/>
      </w:pPr>
      <w:rPr>
        <w:rFonts w:ascii="Wingdings" w:hAnsi="Wingdings" w:hint="default"/>
      </w:rPr>
    </w:lvl>
  </w:abstractNum>
  <w:abstractNum w:abstractNumId="12" w15:restartNumberingAfterBreak="0">
    <w:nsid w:val="3E7D7FC6"/>
    <w:multiLevelType w:val="hybridMultilevel"/>
    <w:tmpl w:val="AA7E2FDA"/>
    <w:lvl w:ilvl="0" w:tplc="601813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FA550D1"/>
    <w:multiLevelType w:val="hybridMultilevel"/>
    <w:tmpl w:val="6C00A5C4"/>
    <w:lvl w:ilvl="0" w:tplc="57A265EC">
      <w:start w:val="1"/>
      <w:numFmt w:val="decimal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4" w15:restartNumberingAfterBreak="0">
    <w:nsid w:val="41D5447E"/>
    <w:multiLevelType w:val="hybridMultilevel"/>
    <w:tmpl w:val="D41A66CC"/>
    <w:lvl w:ilvl="0" w:tplc="98DEFA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E0F50F5"/>
    <w:multiLevelType w:val="hybridMultilevel"/>
    <w:tmpl w:val="3FF02964"/>
    <w:lvl w:ilvl="0" w:tplc="B344C0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0E10153"/>
    <w:multiLevelType w:val="hybridMultilevel"/>
    <w:tmpl w:val="6FA0E1C6"/>
    <w:lvl w:ilvl="0" w:tplc="806E75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9210D5B"/>
    <w:multiLevelType w:val="hybridMultilevel"/>
    <w:tmpl w:val="97DE84FE"/>
    <w:lvl w:ilvl="0" w:tplc="601813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01B4316"/>
    <w:multiLevelType w:val="hybridMultilevel"/>
    <w:tmpl w:val="7AEE662C"/>
    <w:lvl w:ilvl="0" w:tplc="82B8425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64C5234F"/>
    <w:multiLevelType w:val="multilevel"/>
    <w:tmpl w:val="64C5234F"/>
    <w:lvl w:ilvl="0">
      <w:start w:val="1"/>
      <w:numFmt w:val="decimal"/>
      <w:pStyle w:val="a2"/>
      <w:lvlText w:val="%1)"/>
      <w:lvlJc w:val="left"/>
      <w:pPr>
        <w:ind w:left="630" w:hanging="420"/>
      </w:p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20" w15:restartNumberingAfterBreak="0">
    <w:nsid w:val="68B9473A"/>
    <w:multiLevelType w:val="hybridMultilevel"/>
    <w:tmpl w:val="3988A69A"/>
    <w:lvl w:ilvl="0" w:tplc="601813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CB11212"/>
    <w:multiLevelType w:val="multilevel"/>
    <w:tmpl w:val="6CB11212"/>
    <w:lvl w:ilvl="0">
      <w:start w:val="1"/>
      <w:numFmt w:val="decimal"/>
      <w:pStyle w:val="20"/>
      <w:lvlText w:val="%1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6EE10B29"/>
    <w:multiLevelType w:val="hybridMultilevel"/>
    <w:tmpl w:val="20781B12"/>
    <w:lvl w:ilvl="0" w:tplc="6658CC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0485C4B"/>
    <w:multiLevelType w:val="hybridMultilevel"/>
    <w:tmpl w:val="C74AE574"/>
    <w:lvl w:ilvl="0" w:tplc="C8D29348">
      <w:start w:val="1"/>
      <w:numFmt w:val="decimal"/>
      <w:lvlText w:val="（%1）"/>
      <w:lvlJc w:val="left"/>
      <w:pPr>
        <w:ind w:left="138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9B324BF"/>
    <w:multiLevelType w:val="multilevel"/>
    <w:tmpl w:val="79B324BF"/>
    <w:lvl w:ilvl="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7A9C14E4"/>
    <w:multiLevelType w:val="hybridMultilevel"/>
    <w:tmpl w:val="A348A3F6"/>
    <w:lvl w:ilvl="0" w:tplc="888260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F9256E2"/>
    <w:multiLevelType w:val="multilevel"/>
    <w:tmpl w:val="7F9256E2"/>
    <w:lvl w:ilvl="0">
      <w:start w:val="1"/>
      <w:numFmt w:val="decimal"/>
      <w:pStyle w:val="10"/>
      <w:lvlText w:val="%1)"/>
      <w:lvlJc w:val="left"/>
      <w:pPr>
        <w:ind w:left="5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40" w:hanging="420"/>
      </w:pPr>
    </w:lvl>
    <w:lvl w:ilvl="2">
      <w:start w:val="1"/>
      <w:numFmt w:val="lowerRoman"/>
      <w:lvlText w:val="%3."/>
      <w:lvlJc w:val="right"/>
      <w:pPr>
        <w:ind w:left="1360" w:hanging="420"/>
      </w:pPr>
    </w:lvl>
    <w:lvl w:ilvl="3">
      <w:start w:val="1"/>
      <w:numFmt w:val="decimal"/>
      <w:lvlText w:val="%4."/>
      <w:lvlJc w:val="left"/>
      <w:pPr>
        <w:ind w:left="1780" w:hanging="420"/>
      </w:pPr>
    </w:lvl>
    <w:lvl w:ilvl="4">
      <w:start w:val="1"/>
      <w:numFmt w:val="lowerLetter"/>
      <w:lvlText w:val="%5)"/>
      <w:lvlJc w:val="left"/>
      <w:pPr>
        <w:ind w:left="2200" w:hanging="420"/>
      </w:pPr>
    </w:lvl>
    <w:lvl w:ilvl="5">
      <w:start w:val="1"/>
      <w:numFmt w:val="lowerRoman"/>
      <w:lvlText w:val="%6."/>
      <w:lvlJc w:val="right"/>
      <w:pPr>
        <w:ind w:left="2620" w:hanging="420"/>
      </w:pPr>
    </w:lvl>
    <w:lvl w:ilvl="6">
      <w:start w:val="1"/>
      <w:numFmt w:val="decimal"/>
      <w:lvlText w:val="%7."/>
      <w:lvlJc w:val="left"/>
      <w:pPr>
        <w:ind w:left="3040" w:hanging="420"/>
      </w:pPr>
    </w:lvl>
    <w:lvl w:ilvl="7">
      <w:start w:val="1"/>
      <w:numFmt w:val="lowerLetter"/>
      <w:lvlText w:val="%8)"/>
      <w:lvlJc w:val="left"/>
      <w:pPr>
        <w:ind w:left="3460" w:hanging="420"/>
      </w:pPr>
    </w:lvl>
    <w:lvl w:ilvl="8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21"/>
  </w:num>
  <w:num w:numId="2">
    <w:abstractNumId w:val="0"/>
  </w:num>
  <w:num w:numId="3">
    <w:abstractNumId w:val="19"/>
  </w:num>
  <w:num w:numId="4">
    <w:abstractNumId w:val="11"/>
  </w:num>
  <w:num w:numId="5">
    <w:abstractNumId w:val="9"/>
  </w:num>
  <w:num w:numId="6">
    <w:abstractNumId w:val="1"/>
  </w:num>
  <w:num w:numId="7">
    <w:abstractNumId w:val="26"/>
  </w:num>
  <w:num w:numId="8">
    <w:abstractNumId w:val="24"/>
  </w:num>
  <w:num w:numId="9">
    <w:abstractNumId w:val="3"/>
  </w:num>
  <w:num w:numId="10">
    <w:abstractNumId w:val="10"/>
  </w:num>
  <w:num w:numId="11">
    <w:abstractNumId w:val="23"/>
  </w:num>
  <w:num w:numId="12">
    <w:abstractNumId w:val="18"/>
  </w:num>
  <w:num w:numId="13">
    <w:abstractNumId w:val="5"/>
  </w:num>
  <w:num w:numId="14">
    <w:abstractNumId w:val="13"/>
  </w:num>
  <w:num w:numId="15">
    <w:abstractNumId w:val="7"/>
  </w:num>
  <w:num w:numId="16">
    <w:abstractNumId w:val="2"/>
  </w:num>
  <w:num w:numId="17">
    <w:abstractNumId w:val="0"/>
  </w:num>
  <w:num w:numId="18">
    <w:abstractNumId w:val="0"/>
  </w:num>
  <w:num w:numId="19">
    <w:abstractNumId w:val="8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6"/>
  </w:num>
  <w:num w:numId="29">
    <w:abstractNumId w:val="16"/>
  </w:num>
  <w:num w:numId="30">
    <w:abstractNumId w:val="25"/>
  </w:num>
  <w:num w:numId="31">
    <w:abstractNumId w:val="15"/>
  </w:num>
  <w:num w:numId="32">
    <w:abstractNumId w:val="14"/>
  </w:num>
  <w:num w:numId="33">
    <w:abstractNumId w:val="22"/>
  </w:num>
  <w:num w:numId="34">
    <w:abstractNumId w:val="12"/>
  </w:num>
  <w:num w:numId="35">
    <w:abstractNumId w:val="4"/>
  </w:num>
  <w:num w:numId="36">
    <w:abstractNumId w:val="20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5"/>
  <w:doNotHyphenateCaps/>
  <w:drawingGridHorizontalSpacing w:val="105"/>
  <w:drawingGridVerticalSpacing w:val="163"/>
  <w:displayHorizontalDrawingGridEvery w:val="2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CTIVE" w:val="TGViewOverView-2b.doc"/>
    <w:docVar w:name="VTBOLDON" w:val="0"/>
    <w:docVar w:name="VTCASE" w:val="4"/>
    <w:docVar w:name="VTCommandPending" w:val="NONE"/>
    <w:docVar w:name="VTCurMacroFlags$" w:val="NNNN"/>
    <w:docVar w:name="VTINIT" w:val="1"/>
    <w:docVar w:name="VTITALICON" w:val="0"/>
    <w:docVar w:name="VTUNDERLINEON" w:val="0"/>
    <w:docVar w:name="VTypeCAPFlag$" w:val="FALS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37359C"/>
    <w:rsid w:val="00000731"/>
    <w:rsid w:val="00000F97"/>
    <w:rsid w:val="000010FD"/>
    <w:rsid w:val="00001942"/>
    <w:rsid w:val="00002101"/>
    <w:rsid w:val="00002A5C"/>
    <w:rsid w:val="00004637"/>
    <w:rsid w:val="00005ED0"/>
    <w:rsid w:val="0000613A"/>
    <w:rsid w:val="00006C97"/>
    <w:rsid w:val="000078E4"/>
    <w:rsid w:val="00010BCB"/>
    <w:rsid w:val="00010F0F"/>
    <w:rsid w:val="00011019"/>
    <w:rsid w:val="0001122D"/>
    <w:rsid w:val="000123CD"/>
    <w:rsid w:val="00012597"/>
    <w:rsid w:val="000126CF"/>
    <w:rsid w:val="00012D25"/>
    <w:rsid w:val="000138EF"/>
    <w:rsid w:val="00013EFA"/>
    <w:rsid w:val="000149F0"/>
    <w:rsid w:val="00016276"/>
    <w:rsid w:val="00016BCC"/>
    <w:rsid w:val="00017208"/>
    <w:rsid w:val="00017891"/>
    <w:rsid w:val="000203AA"/>
    <w:rsid w:val="00020BB9"/>
    <w:rsid w:val="00020BD6"/>
    <w:rsid w:val="00021887"/>
    <w:rsid w:val="00021A62"/>
    <w:rsid w:val="000221B6"/>
    <w:rsid w:val="000236A4"/>
    <w:rsid w:val="0002399B"/>
    <w:rsid w:val="00023EC4"/>
    <w:rsid w:val="0002407F"/>
    <w:rsid w:val="0002450C"/>
    <w:rsid w:val="00025C24"/>
    <w:rsid w:val="000260E5"/>
    <w:rsid w:val="00026F2A"/>
    <w:rsid w:val="00027690"/>
    <w:rsid w:val="00027E29"/>
    <w:rsid w:val="00030477"/>
    <w:rsid w:val="000304DB"/>
    <w:rsid w:val="00031BDD"/>
    <w:rsid w:val="000331FC"/>
    <w:rsid w:val="0003343A"/>
    <w:rsid w:val="0003395A"/>
    <w:rsid w:val="00033C4E"/>
    <w:rsid w:val="00033CE7"/>
    <w:rsid w:val="00034101"/>
    <w:rsid w:val="0003433C"/>
    <w:rsid w:val="0003630D"/>
    <w:rsid w:val="000363DF"/>
    <w:rsid w:val="0003646E"/>
    <w:rsid w:val="00036633"/>
    <w:rsid w:val="00036AA7"/>
    <w:rsid w:val="00037552"/>
    <w:rsid w:val="000405FD"/>
    <w:rsid w:val="0004097E"/>
    <w:rsid w:val="0004232F"/>
    <w:rsid w:val="00042414"/>
    <w:rsid w:val="00042BED"/>
    <w:rsid w:val="00043652"/>
    <w:rsid w:val="0004416E"/>
    <w:rsid w:val="00044669"/>
    <w:rsid w:val="00045992"/>
    <w:rsid w:val="00045D70"/>
    <w:rsid w:val="0004605A"/>
    <w:rsid w:val="00046CA4"/>
    <w:rsid w:val="00046D79"/>
    <w:rsid w:val="0004755F"/>
    <w:rsid w:val="00047A34"/>
    <w:rsid w:val="00050A48"/>
    <w:rsid w:val="000515B6"/>
    <w:rsid w:val="000519D6"/>
    <w:rsid w:val="00051F78"/>
    <w:rsid w:val="00052DA6"/>
    <w:rsid w:val="00053225"/>
    <w:rsid w:val="00053A36"/>
    <w:rsid w:val="00053EBC"/>
    <w:rsid w:val="0005572B"/>
    <w:rsid w:val="00055BF2"/>
    <w:rsid w:val="00055C6A"/>
    <w:rsid w:val="00055D34"/>
    <w:rsid w:val="000561C1"/>
    <w:rsid w:val="000562BB"/>
    <w:rsid w:val="00056AE4"/>
    <w:rsid w:val="00056C14"/>
    <w:rsid w:val="00057AD2"/>
    <w:rsid w:val="00057AF9"/>
    <w:rsid w:val="000604A6"/>
    <w:rsid w:val="00060E47"/>
    <w:rsid w:val="00062D0C"/>
    <w:rsid w:val="000637BC"/>
    <w:rsid w:val="00065F6B"/>
    <w:rsid w:val="000664CF"/>
    <w:rsid w:val="00067DC8"/>
    <w:rsid w:val="0007079B"/>
    <w:rsid w:val="00071859"/>
    <w:rsid w:val="00073269"/>
    <w:rsid w:val="00073A32"/>
    <w:rsid w:val="00073DF6"/>
    <w:rsid w:val="00074512"/>
    <w:rsid w:val="000748A8"/>
    <w:rsid w:val="00074FE4"/>
    <w:rsid w:val="000767C5"/>
    <w:rsid w:val="00076BD7"/>
    <w:rsid w:val="00076F01"/>
    <w:rsid w:val="00077C62"/>
    <w:rsid w:val="00077F87"/>
    <w:rsid w:val="0008059E"/>
    <w:rsid w:val="00080933"/>
    <w:rsid w:val="00083644"/>
    <w:rsid w:val="00084179"/>
    <w:rsid w:val="0008448A"/>
    <w:rsid w:val="0008541B"/>
    <w:rsid w:val="000866FA"/>
    <w:rsid w:val="000876D4"/>
    <w:rsid w:val="00087B32"/>
    <w:rsid w:val="0009066D"/>
    <w:rsid w:val="000906ED"/>
    <w:rsid w:val="00090A5F"/>
    <w:rsid w:val="00090B08"/>
    <w:rsid w:val="00090E43"/>
    <w:rsid w:val="00091976"/>
    <w:rsid w:val="00092977"/>
    <w:rsid w:val="000935F0"/>
    <w:rsid w:val="0009381D"/>
    <w:rsid w:val="00095578"/>
    <w:rsid w:val="00095C4E"/>
    <w:rsid w:val="00095E27"/>
    <w:rsid w:val="000972F7"/>
    <w:rsid w:val="00097CB6"/>
    <w:rsid w:val="00097CBB"/>
    <w:rsid w:val="000A1611"/>
    <w:rsid w:val="000A17D6"/>
    <w:rsid w:val="000A1BF6"/>
    <w:rsid w:val="000A1CAF"/>
    <w:rsid w:val="000A1CCB"/>
    <w:rsid w:val="000A23E6"/>
    <w:rsid w:val="000A2D90"/>
    <w:rsid w:val="000A4327"/>
    <w:rsid w:val="000A4C37"/>
    <w:rsid w:val="000A55C2"/>
    <w:rsid w:val="000A5E99"/>
    <w:rsid w:val="000A6206"/>
    <w:rsid w:val="000A6D25"/>
    <w:rsid w:val="000A788C"/>
    <w:rsid w:val="000B0898"/>
    <w:rsid w:val="000B1EBB"/>
    <w:rsid w:val="000B341A"/>
    <w:rsid w:val="000B40C2"/>
    <w:rsid w:val="000B42BB"/>
    <w:rsid w:val="000B45E5"/>
    <w:rsid w:val="000B4664"/>
    <w:rsid w:val="000B4D9D"/>
    <w:rsid w:val="000B5095"/>
    <w:rsid w:val="000B5C2B"/>
    <w:rsid w:val="000B6181"/>
    <w:rsid w:val="000B6496"/>
    <w:rsid w:val="000B7879"/>
    <w:rsid w:val="000C19FC"/>
    <w:rsid w:val="000C2013"/>
    <w:rsid w:val="000C3202"/>
    <w:rsid w:val="000C3D4D"/>
    <w:rsid w:val="000C467B"/>
    <w:rsid w:val="000C4F39"/>
    <w:rsid w:val="000C52FD"/>
    <w:rsid w:val="000C5823"/>
    <w:rsid w:val="000C63C7"/>
    <w:rsid w:val="000C799E"/>
    <w:rsid w:val="000D04A5"/>
    <w:rsid w:val="000D0922"/>
    <w:rsid w:val="000D0A6B"/>
    <w:rsid w:val="000D4732"/>
    <w:rsid w:val="000D590C"/>
    <w:rsid w:val="000D5B6E"/>
    <w:rsid w:val="000D5BF0"/>
    <w:rsid w:val="000D6530"/>
    <w:rsid w:val="000D7151"/>
    <w:rsid w:val="000E0BA8"/>
    <w:rsid w:val="000E0BB5"/>
    <w:rsid w:val="000E2C83"/>
    <w:rsid w:val="000E2E15"/>
    <w:rsid w:val="000E3314"/>
    <w:rsid w:val="000E3414"/>
    <w:rsid w:val="000E437A"/>
    <w:rsid w:val="000E4CBE"/>
    <w:rsid w:val="000E5F40"/>
    <w:rsid w:val="000E5FD8"/>
    <w:rsid w:val="000E73F0"/>
    <w:rsid w:val="000E7696"/>
    <w:rsid w:val="000E7CA8"/>
    <w:rsid w:val="000E7CB5"/>
    <w:rsid w:val="000F05E1"/>
    <w:rsid w:val="000F08A2"/>
    <w:rsid w:val="000F0941"/>
    <w:rsid w:val="000F1278"/>
    <w:rsid w:val="000F254B"/>
    <w:rsid w:val="000F30B2"/>
    <w:rsid w:val="000F36E9"/>
    <w:rsid w:val="000F5C2D"/>
    <w:rsid w:val="000F60D4"/>
    <w:rsid w:val="000F6507"/>
    <w:rsid w:val="000F7E8C"/>
    <w:rsid w:val="00100316"/>
    <w:rsid w:val="001013AA"/>
    <w:rsid w:val="0010141C"/>
    <w:rsid w:val="00101751"/>
    <w:rsid w:val="001022EF"/>
    <w:rsid w:val="001023C9"/>
    <w:rsid w:val="0010266A"/>
    <w:rsid w:val="00102727"/>
    <w:rsid w:val="00102FE7"/>
    <w:rsid w:val="00103665"/>
    <w:rsid w:val="00103A13"/>
    <w:rsid w:val="00104799"/>
    <w:rsid w:val="00105A71"/>
    <w:rsid w:val="00105DCF"/>
    <w:rsid w:val="00106F0F"/>
    <w:rsid w:val="00107B30"/>
    <w:rsid w:val="001100B3"/>
    <w:rsid w:val="00110290"/>
    <w:rsid w:val="001119D8"/>
    <w:rsid w:val="00112336"/>
    <w:rsid w:val="00112A54"/>
    <w:rsid w:val="00112C39"/>
    <w:rsid w:val="00113317"/>
    <w:rsid w:val="001139D6"/>
    <w:rsid w:val="00113A77"/>
    <w:rsid w:val="00113DCD"/>
    <w:rsid w:val="00114117"/>
    <w:rsid w:val="00114630"/>
    <w:rsid w:val="00115ACB"/>
    <w:rsid w:val="00115D09"/>
    <w:rsid w:val="0011648C"/>
    <w:rsid w:val="001167D9"/>
    <w:rsid w:val="00116F15"/>
    <w:rsid w:val="00117A23"/>
    <w:rsid w:val="00117DEC"/>
    <w:rsid w:val="001200B3"/>
    <w:rsid w:val="001206F7"/>
    <w:rsid w:val="00120ACA"/>
    <w:rsid w:val="001215DC"/>
    <w:rsid w:val="00121B49"/>
    <w:rsid w:val="00121D49"/>
    <w:rsid w:val="00122842"/>
    <w:rsid w:val="001228B3"/>
    <w:rsid w:val="00122C25"/>
    <w:rsid w:val="00122CA5"/>
    <w:rsid w:val="00123430"/>
    <w:rsid w:val="00124A1C"/>
    <w:rsid w:val="00125379"/>
    <w:rsid w:val="0012561A"/>
    <w:rsid w:val="00125B71"/>
    <w:rsid w:val="00127567"/>
    <w:rsid w:val="001275CB"/>
    <w:rsid w:val="0012762B"/>
    <w:rsid w:val="001302E2"/>
    <w:rsid w:val="00130728"/>
    <w:rsid w:val="00130EE7"/>
    <w:rsid w:val="00131126"/>
    <w:rsid w:val="00131C2D"/>
    <w:rsid w:val="001321ED"/>
    <w:rsid w:val="0013224C"/>
    <w:rsid w:val="00132E2F"/>
    <w:rsid w:val="00132FBA"/>
    <w:rsid w:val="00133AA9"/>
    <w:rsid w:val="00133AEC"/>
    <w:rsid w:val="00133BD7"/>
    <w:rsid w:val="00133F36"/>
    <w:rsid w:val="001351A0"/>
    <w:rsid w:val="001375A6"/>
    <w:rsid w:val="00137CC6"/>
    <w:rsid w:val="00140465"/>
    <w:rsid w:val="001410B5"/>
    <w:rsid w:val="001412F6"/>
    <w:rsid w:val="00141A80"/>
    <w:rsid w:val="00141B40"/>
    <w:rsid w:val="001420B0"/>
    <w:rsid w:val="001423F3"/>
    <w:rsid w:val="00142672"/>
    <w:rsid w:val="00144423"/>
    <w:rsid w:val="0014464C"/>
    <w:rsid w:val="00144706"/>
    <w:rsid w:val="00145486"/>
    <w:rsid w:val="001458B1"/>
    <w:rsid w:val="00145B63"/>
    <w:rsid w:val="00145C93"/>
    <w:rsid w:val="00145FC1"/>
    <w:rsid w:val="0014674D"/>
    <w:rsid w:val="00146A6B"/>
    <w:rsid w:val="00146D0B"/>
    <w:rsid w:val="00147A67"/>
    <w:rsid w:val="00147D54"/>
    <w:rsid w:val="00150337"/>
    <w:rsid w:val="00150467"/>
    <w:rsid w:val="00151763"/>
    <w:rsid w:val="00151E91"/>
    <w:rsid w:val="001527EA"/>
    <w:rsid w:val="001529CF"/>
    <w:rsid w:val="00153FFA"/>
    <w:rsid w:val="00154687"/>
    <w:rsid w:val="00155CF4"/>
    <w:rsid w:val="001572D5"/>
    <w:rsid w:val="00157E03"/>
    <w:rsid w:val="00160AA5"/>
    <w:rsid w:val="00161965"/>
    <w:rsid w:val="0016240F"/>
    <w:rsid w:val="00163BC0"/>
    <w:rsid w:val="00164472"/>
    <w:rsid w:val="00164EB1"/>
    <w:rsid w:val="00165700"/>
    <w:rsid w:val="001669BF"/>
    <w:rsid w:val="001671A0"/>
    <w:rsid w:val="00170BEE"/>
    <w:rsid w:val="001720D4"/>
    <w:rsid w:val="00172DF9"/>
    <w:rsid w:val="00172F87"/>
    <w:rsid w:val="001737F7"/>
    <w:rsid w:val="00173B96"/>
    <w:rsid w:val="00173D0D"/>
    <w:rsid w:val="00174845"/>
    <w:rsid w:val="00175007"/>
    <w:rsid w:val="00175774"/>
    <w:rsid w:val="001758EE"/>
    <w:rsid w:val="0017591E"/>
    <w:rsid w:val="001765EE"/>
    <w:rsid w:val="00177CE5"/>
    <w:rsid w:val="00181A84"/>
    <w:rsid w:val="00181F63"/>
    <w:rsid w:val="001825A1"/>
    <w:rsid w:val="001836D0"/>
    <w:rsid w:val="0018402A"/>
    <w:rsid w:val="00187FEC"/>
    <w:rsid w:val="00191B46"/>
    <w:rsid w:val="00191BC3"/>
    <w:rsid w:val="00191BCC"/>
    <w:rsid w:val="00192654"/>
    <w:rsid w:val="001940C4"/>
    <w:rsid w:val="001945C7"/>
    <w:rsid w:val="0019527D"/>
    <w:rsid w:val="001957C9"/>
    <w:rsid w:val="00197193"/>
    <w:rsid w:val="001977D2"/>
    <w:rsid w:val="00197B61"/>
    <w:rsid w:val="00197C88"/>
    <w:rsid w:val="001A0107"/>
    <w:rsid w:val="001A078B"/>
    <w:rsid w:val="001A1D62"/>
    <w:rsid w:val="001A1F63"/>
    <w:rsid w:val="001A2844"/>
    <w:rsid w:val="001A2CE8"/>
    <w:rsid w:val="001A2EEA"/>
    <w:rsid w:val="001A499B"/>
    <w:rsid w:val="001A5F9F"/>
    <w:rsid w:val="001A7261"/>
    <w:rsid w:val="001A76B5"/>
    <w:rsid w:val="001B1E0B"/>
    <w:rsid w:val="001B26D1"/>
    <w:rsid w:val="001B27C7"/>
    <w:rsid w:val="001B2935"/>
    <w:rsid w:val="001B296B"/>
    <w:rsid w:val="001B29A8"/>
    <w:rsid w:val="001B3575"/>
    <w:rsid w:val="001B3B01"/>
    <w:rsid w:val="001B48CF"/>
    <w:rsid w:val="001B522C"/>
    <w:rsid w:val="001B5957"/>
    <w:rsid w:val="001B6402"/>
    <w:rsid w:val="001B7C3C"/>
    <w:rsid w:val="001C00C0"/>
    <w:rsid w:val="001C029A"/>
    <w:rsid w:val="001C0CAC"/>
    <w:rsid w:val="001C0FCE"/>
    <w:rsid w:val="001C152A"/>
    <w:rsid w:val="001C1975"/>
    <w:rsid w:val="001C1ACD"/>
    <w:rsid w:val="001C23C0"/>
    <w:rsid w:val="001C30B1"/>
    <w:rsid w:val="001C3D42"/>
    <w:rsid w:val="001C5101"/>
    <w:rsid w:val="001C5946"/>
    <w:rsid w:val="001C597D"/>
    <w:rsid w:val="001C5DA7"/>
    <w:rsid w:val="001C6A5C"/>
    <w:rsid w:val="001C6CF5"/>
    <w:rsid w:val="001C6D43"/>
    <w:rsid w:val="001C6D54"/>
    <w:rsid w:val="001C7816"/>
    <w:rsid w:val="001C7CDE"/>
    <w:rsid w:val="001D0E05"/>
    <w:rsid w:val="001D0E19"/>
    <w:rsid w:val="001D2704"/>
    <w:rsid w:val="001D40A5"/>
    <w:rsid w:val="001D4656"/>
    <w:rsid w:val="001D4B98"/>
    <w:rsid w:val="001D541D"/>
    <w:rsid w:val="001D5E3A"/>
    <w:rsid w:val="001D650A"/>
    <w:rsid w:val="001D6899"/>
    <w:rsid w:val="001D6AF4"/>
    <w:rsid w:val="001D70B1"/>
    <w:rsid w:val="001D7EE9"/>
    <w:rsid w:val="001E054D"/>
    <w:rsid w:val="001E1AA5"/>
    <w:rsid w:val="001E1DFC"/>
    <w:rsid w:val="001E2E27"/>
    <w:rsid w:val="001E336B"/>
    <w:rsid w:val="001E388F"/>
    <w:rsid w:val="001E4085"/>
    <w:rsid w:val="001E4350"/>
    <w:rsid w:val="001E4521"/>
    <w:rsid w:val="001E47D6"/>
    <w:rsid w:val="001E4960"/>
    <w:rsid w:val="001E59A9"/>
    <w:rsid w:val="001E75DF"/>
    <w:rsid w:val="001E7AB4"/>
    <w:rsid w:val="001E7C13"/>
    <w:rsid w:val="001F0B49"/>
    <w:rsid w:val="001F0F8B"/>
    <w:rsid w:val="001F3359"/>
    <w:rsid w:val="001F4BA4"/>
    <w:rsid w:val="001F574A"/>
    <w:rsid w:val="001F57E6"/>
    <w:rsid w:val="001F5E75"/>
    <w:rsid w:val="001F5E84"/>
    <w:rsid w:val="001F6548"/>
    <w:rsid w:val="001F6932"/>
    <w:rsid w:val="001F796E"/>
    <w:rsid w:val="00200438"/>
    <w:rsid w:val="002006CB"/>
    <w:rsid w:val="00201313"/>
    <w:rsid w:val="0020155A"/>
    <w:rsid w:val="00203A25"/>
    <w:rsid w:val="00203A80"/>
    <w:rsid w:val="00203F9F"/>
    <w:rsid w:val="00205823"/>
    <w:rsid w:val="002067AF"/>
    <w:rsid w:val="00206828"/>
    <w:rsid w:val="00206940"/>
    <w:rsid w:val="00207036"/>
    <w:rsid w:val="00207643"/>
    <w:rsid w:val="002078A0"/>
    <w:rsid w:val="00207A22"/>
    <w:rsid w:val="0021025D"/>
    <w:rsid w:val="00210AD5"/>
    <w:rsid w:val="00210B09"/>
    <w:rsid w:val="00211047"/>
    <w:rsid w:val="002136F2"/>
    <w:rsid w:val="002137AD"/>
    <w:rsid w:val="002140D3"/>
    <w:rsid w:val="00215B70"/>
    <w:rsid w:val="00216270"/>
    <w:rsid w:val="00216378"/>
    <w:rsid w:val="00216D55"/>
    <w:rsid w:val="0022030F"/>
    <w:rsid w:val="00220BBD"/>
    <w:rsid w:val="00221291"/>
    <w:rsid w:val="002221AD"/>
    <w:rsid w:val="00222606"/>
    <w:rsid w:val="00222DA4"/>
    <w:rsid w:val="002237F9"/>
    <w:rsid w:val="0022391B"/>
    <w:rsid w:val="00223FF1"/>
    <w:rsid w:val="00224099"/>
    <w:rsid w:val="00225C56"/>
    <w:rsid w:val="002264F4"/>
    <w:rsid w:val="00227570"/>
    <w:rsid w:val="00227822"/>
    <w:rsid w:val="002279A1"/>
    <w:rsid w:val="00230148"/>
    <w:rsid w:val="002304F4"/>
    <w:rsid w:val="002306CB"/>
    <w:rsid w:val="0023179D"/>
    <w:rsid w:val="00232E0E"/>
    <w:rsid w:val="00233498"/>
    <w:rsid w:val="00233B8C"/>
    <w:rsid w:val="00233C11"/>
    <w:rsid w:val="00233CB5"/>
    <w:rsid w:val="00233D5B"/>
    <w:rsid w:val="00235C83"/>
    <w:rsid w:val="00236261"/>
    <w:rsid w:val="00236851"/>
    <w:rsid w:val="00237239"/>
    <w:rsid w:val="002375C2"/>
    <w:rsid w:val="0024020A"/>
    <w:rsid w:val="0024023B"/>
    <w:rsid w:val="0024178B"/>
    <w:rsid w:val="002426BB"/>
    <w:rsid w:val="002426F6"/>
    <w:rsid w:val="002432F9"/>
    <w:rsid w:val="00243509"/>
    <w:rsid w:val="00243E3B"/>
    <w:rsid w:val="002444B5"/>
    <w:rsid w:val="00244DE1"/>
    <w:rsid w:val="00246284"/>
    <w:rsid w:val="00246577"/>
    <w:rsid w:val="0024679E"/>
    <w:rsid w:val="00250281"/>
    <w:rsid w:val="00250602"/>
    <w:rsid w:val="002509BD"/>
    <w:rsid w:val="00251A11"/>
    <w:rsid w:val="00252321"/>
    <w:rsid w:val="00253176"/>
    <w:rsid w:val="00253199"/>
    <w:rsid w:val="002537DF"/>
    <w:rsid w:val="00253CB3"/>
    <w:rsid w:val="002555DC"/>
    <w:rsid w:val="00255AE4"/>
    <w:rsid w:val="00256199"/>
    <w:rsid w:val="002564AC"/>
    <w:rsid w:val="00260458"/>
    <w:rsid w:val="00260630"/>
    <w:rsid w:val="00260699"/>
    <w:rsid w:val="002614BC"/>
    <w:rsid w:val="002623A6"/>
    <w:rsid w:val="00262618"/>
    <w:rsid w:val="00262ADA"/>
    <w:rsid w:val="00262DD6"/>
    <w:rsid w:val="00262EB1"/>
    <w:rsid w:val="00263C75"/>
    <w:rsid w:val="002645B4"/>
    <w:rsid w:val="00264CC7"/>
    <w:rsid w:val="0026671C"/>
    <w:rsid w:val="00266DA4"/>
    <w:rsid w:val="00267DBB"/>
    <w:rsid w:val="00267F24"/>
    <w:rsid w:val="002701CD"/>
    <w:rsid w:val="0027054D"/>
    <w:rsid w:val="00272DF2"/>
    <w:rsid w:val="00272F5C"/>
    <w:rsid w:val="00274D19"/>
    <w:rsid w:val="00276B67"/>
    <w:rsid w:val="0027706C"/>
    <w:rsid w:val="0027743E"/>
    <w:rsid w:val="002808D1"/>
    <w:rsid w:val="00280C03"/>
    <w:rsid w:val="0028165F"/>
    <w:rsid w:val="002822E5"/>
    <w:rsid w:val="0028357B"/>
    <w:rsid w:val="00283817"/>
    <w:rsid w:val="00283EF8"/>
    <w:rsid w:val="002845D9"/>
    <w:rsid w:val="00284D12"/>
    <w:rsid w:val="00285658"/>
    <w:rsid w:val="00286157"/>
    <w:rsid w:val="0028635F"/>
    <w:rsid w:val="00286444"/>
    <w:rsid w:val="002864B9"/>
    <w:rsid w:val="00286B7F"/>
    <w:rsid w:val="00286CE3"/>
    <w:rsid w:val="00287AE6"/>
    <w:rsid w:val="00290C0F"/>
    <w:rsid w:val="00290D3B"/>
    <w:rsid w:val="0029103D"/>
    <w:rsid w:val="00291967"/>
    <w:rsid w:val="00292C27"/>
    <w:rsid w:val="00293657"/>
    <w:rsid w:val="002943CB"/>
    <w:rsid w:val="002955F1"/>
    <w:rsid w:val="00295732"/>
    <w:rsid w:val="0029627A"/>
    <w:rsid w:val="002962C6"/>
    <w:rsid w:val="00296B6F"/>
    <w:rsid w:val="00296D3A"/>
    <w:rsid w:val="00296E4C"/>
    <w:rsid w:val="002973F8"/>
    <w:rsid w:val="002A009C"/>
    <w:rsid w:val="002A0577"/>
    <w:rsid w:val="002A0A5F"/>
    <w:rsid w:val="002A3204"/>
    <w:rsid w:val="002A3A03"/>
    <w:rsid w:val="002A3C07"/>
    <w:rsid w:val="002A412C"/>
    <w:rsid w:val="002B12F6"/>
    <w:rsid w:val="002B1747"/>
    <w:rsid w:val="002B1C47"/>
    <w:rsid w:val="002B1EDA"/>
    <w:rsid w:val="002B2458"/>
    <w:rsid w:val="002B265E"/>
    <w:rsid w:val="002B329C"/>
    <w:rsid w:val="002B33F6"/>
    <w:rsid w:val="002B3DDC"/>
    <w:rsid w:val="002B4C72"/>
    <w:rsid w:val="002B4E0B"/>
    <w:rsid w:val="002B5F3E"/>
    <w:rsid w:val="002B6D53"/>
    <w:rsid w:val="002B72A1"/>
    <w:rsid w:val="002B7D85"/>
    <w:rsid w:val="002C03AF"/>
    <w:rsid w:val="002C1064"/>
    <w:rsid w:val="002C1887"/>
    <w:rsid w:val="002C2101"/>
    <w:rsid w:val="002C2FDD"/>
    <w:rsid w:val="002C3602"/>
    <w:rsid w:val="002C3685"/>
    <w:rsid w:val="002C49DA"/>
    <w:rsid w:val="002C5261"/>
    <w:rsid w:val="002C5AF6"/>
    <w:rsid w:val="002C5B1C"/>
    <w:rsid w:val="002C668B"/>
    <w:rsid w:val="002C69E4"/>
    <w:rsid w:val="002C6FAD"/>
    <w:rsid w:val="002C6FE3"/>
    <w:rsid w:val="002C7D1E"/>
    <w:rsid w:val="002C7D44"/>
    <w:rsid w:val="002D04D4"/>
    <w:rsid w:val="002D23C3"/>
    <w:rsid w:val="002D36CD"/>
    <w:rsid w:val="002D3888"/>
    <w:rsid w:val="002D3A2E"/>
    <w:rsid w:val="002D3C4B"/>
    <w:rsid w:val="002D4159"/>
    <w:rsid w:val="002D4660"/>
    <w:rsid w:val="002D4AEC"/>
    <w:rsid w:val="002D5091"/>
    <w:rsid w:val="002D5818"/>
    <w:rsid w:val="002D59E5"/>
    <w:rsid w:val="002D6226"/>
    <w:rsid w:val="002D7199"/>
    <w:rsid w:val="002D7722"/>
    <w:rsid w:val="002E071B"/>
    <w:rsid w:val="002E0AC9"/>
    <w:rsid w:val="002E0CD3"/>
    <w:rsid w:val="002E109B"/>
    <w:rsid w:val="002E2BD7"/>
    <w:rsid w:val="002E2F8F"/>
    <w:rsid w:val="002E310C"/>
    <w:rsid w:val="002E3666"/>
    <w:rsid w:val="002E3CA3"/>
    <w:rsid w:val="002E42E2"/>
    <w:rsid w:val="002E46C1"/>
    <w:rsid w:val="002E4A9B"/>
    <w:rsid w:val="002E50CB"/>
    <w:rsid w:val="002E5856"/>
    <w:rsid w:val="002E5C69"/>
    <w:rsid w:val="002E5F03"/>
    <w:rsid w:val="002E5F69"/>
    <w:rsid w:val="002E64B0"/>
    <w:rsid w:val="002E7037"/>
    <w:rsid w:val="002E722D"/>
    <w:rsid w:val="002E76A0"/>
    <w:rsid w:val="002E7E11"/>
    <w:rsid w:val="002F01E3"/>
    <w:rsid w:val="002F03F3"/>
    <w:rsid w:val="002F107F"/>
    <w:rsid w:val="002F165E"/>
    <w:rsid w:val="002F271C"/>
    <w:rsid w:val="002F57F2"/>
    <w:rsid w:val="002F5A97"/>
    <w:rsid w:val="002F5BDD"/>
    <w:rsid w:val="002F6848"/>
    <w:rsid w:val="002F7037"/>
    <w:rsid w:val="002F7C77"/>
    <w:rsid w:val="00300A03"/>
    <w:rsid w:val="0030235B"/>
    <w:rsid w:val="00302EA2"/>
    <w:rsid w:val="003036AB"/>
    <w:rsid w:val="003043C8"/>
    <w:rsid w:val="003048B4"/>
    <w:rsid w:val="003051A3"/>
    <w:rsid w:val="0030581C"/>
    <w:rsid w:val="0030592E"/>
    <w:rsid w:val="00305F4A"/>
    <w:rsid w:val="003062F9"/>
    <w:rsid w:val="00307545"/>
    <w:rsid w:val="00310CF3"/>
    <w:rsid w:val="003114BD"/>
    <w:rsid w:val="00311EF9"/>
    <w:rsid w:val="003120D3"/>
    <w:rsid w:val="00312CB1"/>
    <w:rsid w:val="00312FE4"/>
    <w:rsid w:val="00314212"/>
    <w:rsid w:val="0031472C"/>
    <w:rsid w:val="00315703"/>
    <w:rsid w:val="00316944"/>
    <w:rsid w:val="00316A08"/>
    <w:rsid w:val="003207B6"/>
    <w:rsid w:val="00320ADB"/>
    <w:rsid w:val="003214B1"/>
    <w:rsid w:val="003214F2"/>
    <w:rsid w:val="00324122"/>
    <w:rsid w:val="0032420B"/>
    <w:rsid w:val="00324574"/>
    <w:rsid w:val="00324804"/>
    <w:rsid w:val="003249A9"/>
    <w:rsid w:val="00324F89"/>
    <w:rsid w:val="003259C1"/>
    <w:rsid w:val="00327592"/>
    <w:rsid w:val="00327A16"/>
    <w:rsid w:val="00327AD2"/>
    <w:rsid w:val="00327B76"/>
    <w:rsid w:val="00327D44"/>
    <w:rsid w:val="00330F12"/>
    <w:rsid w:val="003310A7"/>
    <w:rsid w:val="00331A97"/>
    <w:rsid w:val="003327B7"/>
    <w:rsid w:val="0033291E"/>
    <w:rsid w:val="00332D22"/>
    <w:rsid w:val="00332DA5"/>
    <w:rsid w:val="0033327C"/>
    <w:rsid w:val="00333D45"/>
    <w:rsid w:val="0033551F"/>
    <w:rsid w:val="003366B9"/>
    <w:rsid w:val="00340C63"/>
    <w:rsid w:val="003416B3"/>
    <w:rsid w:val="00341DE4"/>
    <w:rsid w:val="0034237D"/>
    <w:rsid w:val="003427E3"/>
    <w:rsid w:val="00342CC0"/>
    <w:rsid w:val="0034447F"/>
    <w:rsid w:val="003446E1"/>
    <w:rsid w:val="00344DF0"/>
    <w:rsid w:val="00345532"/>
    <w:rsid w:val="0034721E"/>
    <w:rsid w:val="00347FBD"/>
    <w:rsid w:val="00350E33"/>
    <w:rsid w:val="00351D1C"/>
    <w:rsid w:val="0035223E"/>
    <w:rsid w:val="003529ED"/>
    <w:rsid w:val="003543BE"/>
    <w:rsid w:val="00354559"/>
    <w:rsid w:val="00354AAB"/>
    <w:rsid w:val="003558D5"/>
    <w:rsid w:val="00355B31"/>
    <w:rsid w:val="003567A2"/>
    <w:rsid w:val="00356B91"/>
    <w:rsid w:val="003577D2"/>
    <w:rsid w:val="00357E63"/>
    <w:rsid w:val="00360651"/>
    <w:rsid w:val="003607DB"/>
    <w:rsid w:val="003609FA"/>
    <w:rsid w:val="00361693"/>
    <w:rsid w:val="00362319"/>
    <w:rsid w:val="003637CD"/>
    <w:rsid w:val="00363FF1"/>
    <w:rsid w:val="0036402B"/>
    <w:rsid w:val="0036416D"/>
    <w:rsid w:val="00364695"/>
    <w:rsid w:val="0036472F"/>
    <w:rsid w:val="003649C9"/>
    <w:rsid w:val="00364A98"/>
    <w:rsid w:val="003658AA"/>
    <w:rsid w:val="00365C5A"/>
    <w:rsid w:val="00366305"/>
    <w:rsid w:val="00367393"/>
    <w:rsid w:val="003676D1"/>
    <w:rsid w:val="00367927"/>
    <w:rsid w:val="00367E46"/>
    <w:rsid w:val="00367F9B"/>
    <w:rsid w:val="003703D7"/>
    <w:rsid w:val="00370D26"/>
    <w:rsid w:val="003713B3"/>
    <w:rsid w:val="00371E43"/>
    <w:rsid w:val="003723AB"/>
    <w:rsid w:val="00372415"/>
    <w:rsid w:val="003729ED"/>
    <w:rsid w:val="0037359C"/>
    <w:rsid w:val="00373B2C"/>
    <w:rsid w:val="00376256"/>
    <w:rsid w:val="00376A59"/>
    <w:rsid w:val="003772C3"/>
    <w:rsid w:val="00377A3D"/>
    <w:rsid w:val="003809D1"/>
    <w:rsid w:val="00380B55"/>
    <w:rsid w:val="0038287F"/>
    <w:rsid w:val="003828C2"/>
    <w:rsid w:val="003828E0"/>
    <w:rsid w:val="00383023"/>
    <w:rsid w:val="003836C9"/>
    <w:rsid w:val="00385269"/>
    <w:rsid w:val="003871DB"/>
    <w:rsid w:val="00387C83"/>
    <w:rsid w:val="00390132"/>
    <w:rsid w:val="00391DE5"/>
    <w:rsid w:val="00392131"/>
    <w:rsid w:val="00395B46"/>
    <w:rsid w:val="003966E8"/>
    <w:rsid w:val="003A041F"/>
    <w:rsid w:val="003A222E"/>
    <w:rsid w:val="003A25ED"/>
    <w:rsid w:val="003A27DD"/>
    <w:rsid w:val="003A2CDA"/>
    <w:rsid w:val="003A32C6"/>
    <w:rsid w:val="003A332C"/>
    <w:rsid w:val="003A38AB"/>
    <w:rsid w:val="003A3BA7"/>
    <w:rsid w:val="003A44F3"/>
    <w:rsid w:val="003A4954"/>
    <w:rsid w:val="003A4AAF"/>
    <w:rsid w:val="003A4DC8"/>
    <w:rsid w:val="003A5033"/>
    <w:rsid w:val="003A5C9C"/>
    <w:rsid w:val="003A663B"/>
    <w:rsid w:val="003A6990"/>
    <w:rsid w:val="003A7821"/>
    <w:rsid w:val="003B0756"/>
    <w:rsid w:val="003B1B12"/>
    <w:rsid w:val="003B53DB"/>
    <w:rsid w:val="003C02CF"/>
    <w:rsid w:val="003C06A8"/>
    <w:rsid w:val="003C3C0A"/>
    <w:rsid w:val="003C4D32"/>
    <w:rsid w:val="003C4F6A"/>
    <w:rsid w:val="003C5113"/>
    <w:rsid w:val="003C544D"/>
    <w:rsid w:val="003C5A70"/>
    <w:rsid w:val="003C5CC4"/>
    <w:rsid w:val="003C677E"/>
    <w:rsid w:val="003C73D9"/>
    <w:rsid w:val="003D1E20"/>
    <w:rsid w:val="003D3C47"/>
    <w:rsid w:val="003D44F1"/>
    <w:rsid w:val="003D52C9"/>
    <w:rsid w:val="003D5ABE"/>
    <w:rsid w:val="003D5F38"/>
    <w:rsid w:val="003D67DB"/>
    <w:rsid w:val="003D6F3D"/>
    <w:rsid w:val="003D72A4"/>
    <w:rsid w:val="003E0912"/>
    <w:rsid w:val="003E0F1A"/>
    <w:rsid w:val="003E15A5"/>
    <w:rsid w:val="003E178B"/>
    <w:rsid w:val="003E17FD"/>
    <w:rsid w:val="003E239F"/>
    <w:rsid w:val="003E305C"/>
    <w:rsid w:val="003E3497"/>
    <w:rsid w:val="003E5191"/>
    <w:rsid w:val="003E5838"/>
    <w:rsid w:val="003E609D"/>
    <w:rsid w:val="003E620E"/>
    <w:rsid w:val="003E6563"/>
    <w:rsid w:val="003E6C58"/>
    <w:rsid w:val="003E743B"/>
    <w:rsid w:val="003E77F8"/>
    <w:rsid w:val="003E7F8F"/>
    <w:rsid w:val="003F0A33"/>
    <w:rsid w:val="003F0BB2"/>
    <w:rsid w:val="003F0C66"/>
    <w:rsid w:val="003F15E9"/>
    <w:rsid w:val="003F17E1"/>
    <w:rsid w:val="003F1AB4"/>
    <w:rsid w:val="003F1BF9"/>
    <w:rsid w:val="003F1EAB"/>
    <w:rsid w:val="003F2424"/>
    <w:rsid w:val="003F2678"/>
    <w:rsid w:val="003F29DB"/>
    <w:rsid w:val="003F2C96"/>
    <w:rsid w:val="003F2ED4"/>
    <w:rsid w:val="003F40CE"/>
    <w:rsid w:val="003F40EA"/>
    <w:rsid w:val="003F4450"/>
    <w:rsid w:val="003F4BE3"/>
    <w:rsid w:val="003F66A4"/>
    <w:rsid w:val="003F6724"/>
    <w:rsid w:val="003F708F"/>
    <w:rsid w:val="00402658"/>
    <w:rsid w:val="0040267B"/>
    <w:rsid w:val="004028B3"/>
    <w:rsid w:val="004039AC"/>
    <w:rsid w:val="00403E47"/>
    <w:rsid w:val="00404443"/>
    <w:rsid w:val="004054B9"/>
    <w:rsid w:val="00405C5F"/>
    <w:rsid w:val="00406247"/>
    <w:rsid w:val="00406508"/>
    <w:rsid w:val="00406B4D"/>
    <w:rsid w:val="00407ECD"/>
    <w:rsid w:val="004100D6"/>
    <w:rsid w:val="00410170"/>
    <w:rsid w:val="0041035F"/>
    <w:rsid w:val="00411D3F"/>
    <w:rsid w:val="004125C1"/>
    <w:rsid w:val="00413452"/>
    <w:rsid w:val="00413762"/>
    <w:rsid w:val="004142BE"/>
    <w:rsid w:val="004143C4"/>
    <w:rsid w:val="00414806"/>
    <w:rsid w:val="004149F0"/>
    <w:rsid w:val="00414BA6"/>
    <w:rsid w:val="00414D5B"/>
    <w:rsid w:val="00414DFD"/>
    <w:rsid w:val="00414E0F"/>
    <w:rsid w:val="00415087"/>
    <w:rsid w:val="00415C1C"/>
    <w:rsid w:val="00415F3C"/>
    <w:rsid w:val="00417893"/>
    <w:rsid w:val="00420E37"/>
    <w:rsid w:val="00421168"/>
    <w:rsid w:val="004218D4"/>
    <w:rsid w:val="00422C96"/>
    <w:rsid w:val="00422FAD"/>
    <w:rsid w:val="004236A7"/>
    <w:rsid w:val="004248CB"/>
    <w:rsid w:val="004248FA"/>
    <w:rsid w:val="00425567"/>
    <w:rsid w:val="00425C49"/>
    <w:rsid w:val="00425D1D"/>
    <w:rsid w:val="0042603C"/>
    <w:rsid w:val="00426C3E"/>
    <w:rsid w:val="004273AB"/>
    <w:rsid w:val="00427F84"/>
    <w:rsid w:val="00430E8C"/>
    <w:rsid w:val="00431585"/>
    <w:rsid w:val="0043179E"/>
    <w:rsid w:val="00432ACF"/>
    <w:rsid w:val="00432BFF"/>
    <w:rsid w:val="00432FEC"/>
    <w:rsid w:val="00433116"/>
    <w:rsid w:val="004333D2"/>
    <w:rsid w:val="00433698"/>
    <w:rsid w:val="004336A2"/>
    <w:rsid w:val="00433806"/>
    <w:rsid w:val="00434DD1"/>
    <w:rsid w:val="00434FD0"/>
    <w:rsid w:val="0043640A"/>
    <w:rsid w:val="00437AED"/>
    <w:rsid w:val="00440EEE"/>
    <w:rsid w:val="0044180C"/>
    <w:rsid w:val="00442ABD"/>
    <w:rsid w:val="00443573"/>
    <w:rsid w:val="004435C7"/>
    <w:rsid w:val="00444590"/>
    <w:rsid w:val="00445115"/>
    <w:rsid w:val="00445627"/>
    <w:rsid w:val="00446601"/>
    <w:rsid w:val="00452930"/>
    <w:rsid w:val="00452E61"/>
    <w:rsid w:val="004549A1"/>
    <w:rsid w:val="00454A7D"/>
    <w:rsid w:val="00455120"/>
    <w:rsid w:val="004566A6"/>
    <w:rsid w:val="0045677E"/>
    <w:rsid w:val="004572F8"/>
    <w:rsid w:val="00457F4B"/>
    <w:rsid w:val="00460164"/>
    <w:rsid w:val="0046037A"/>
    <w:rsid w:val="00460384"/>
    <w:rsid w:val="00461BF7"/>
    <w:rsid w:val="00461F75"/>
    <w:rsid w:val="0046240E"/>
    <w:rsid w:val="00463347"/>
    <w:rsid w:val="004658EE"/>
    <w:rsid w:val="004660F9"/>
    <w:rsid w:val="00467188"/>
    <w:rsid w:val="00467872"/>
    <w:rsid w:val="00467BC4"/>
    <w:rsid w:val="00470BE7"/>
    <w:rsid w:val="00471292"/>
    <w:rsid w:val="00471721"/>
    <w:rsid w:val="0047184B"/>
    <w:rsid w:val="00471DEA"/>
    <w:rsid w:val="00473ECE"/>
    <w:rsid w:val="00475FF3"/>
    <w:rsid w:val="004761A9"/>
    <w:rsid w:val="0047660B"/>
    <w:rsid w:val="004766D0"/>
    <w:rsid w:val="00476E5D"/>
    <w:rsid w:val="00477B9C"/>
    <w:rsid w:val="00477E90"/>
    <w:rsid w:val="0048028A"/>
    <w:rsid w:val="004807D0"/>
    <w:rsid w:val="00480FFD"/>
    <w:rsid w:val="0048117B"/>
    <w:rsid w:val="004811D2"/>
    <w:rsid w:val="004821FA"/>
    <w:rsid w:val="00482912"/>
    <w:rsid w:val="004830AF"/>
    <w:rsid w:val="0048314C"/>
    <w:rsid w:val="00484AF4"/>
    <w:rsid w:val="004851B6"/>
    <w:rsid w:val="00485312"/>
    <w:rsid w:val="00485334"/>
    <w:rsid w:val="004859DF"/>
    <w:rsid w:val="0048788A"/>
    <w:rsid w:val="00487CC9"/>
    <w:rsid w:val="004905B8"/>
    <w:rsid w:val="00490910"/>
    <w:rsid w:val="0049182B"/>
    <w:rsid w:val="0049527C"/>
    <w:rsid w:val="004961DF"/>
    <w:rsid w:val="00496707"/>
    <w:rsid w:val="00496BFA"/>
    <w:rsid w:val="00496CA4"/>
    <w:rsid w:val="0049793F"/>
    <w:rsid w:val="00497B52"/>
    <w:rsid w:val="004A04E2"/>
    <w:rsid w:val="004A04EB"/>
    <w:rsid w:val="004A1354"/>
    <w:rsid w:val="004A2EE7"/>
    <w:rsid w:val="004A307D"/>
    <w:rsid w:val="004A320C"/>
    <w:rsid w:val="004A38FE"/>
    <w:rsid w:val="004A40E2"/>
    <w:rsid w:val="004A5110"/>
    <w:rsid w:val="004A532C"/>
    <w:rsid w:val="004A5981"/>
    <w:rsid w:val="004A5E60"/>
    <w:rsid w:val="004A7452"/>
    <w:rsid w:val="004A75EB"/>
    <w:rsid w:val="004A7C5C"/>
    <w:rsid w:val="004B15FF"/>
    <w:rsid w:val="004B496B"/>
    <w:rsid w:val="004B4B20"/>
    <w:rsid w:val="004B523A"/>
    <w:rsid w:val="004B58C2"/>
    <w:rsid w:val="004B5ACA"/>
    <w:rsid w:val="004B5DC8"/>
    <w:rsid w:val="004B6259"/>
    <w:rsid w:val="004B62D8"/>
    <w:rsid w:val="004B6806"/>
    <w:rsid w:val="004B7223"/>
    <w:rsid w:val="004B7705"/>
    <w:rsid w:val="004C000E"/>
    <w:rsid w:val="004C0EF5"/>
    <w:rsid w:val="004C10DB"/>
    <w:rsid w:val="004C1191"/>
    <w:rsid w:val="004C1655"/>
    <w:rsid w:val="004C2389"/>
    <w:rsid w:val="004C300F"/>
    <w:rsid w:val="004C3ECF"/>
    <w:rsid w:val="004C4054"/>
    <w:rsid w:val="004C4823"/>
    <w:rsid w:val="004C4FEE"/>
    <w:rsid w:val="004C5367"/>
    <w:rsid w:val="004C659F"/>
    <w:rsid w:val="004D047A"/>
    <w:rsid w:val="004D0501"/>
    <w:rsid w:val="004D21BD"/>
    <w:rsid w:val="004D23C1"/>
    <w:rsid w:val="004D28AC"/>
    <w:rsid w:val="004D35CB"/>
    <w:rsid w:val="004D4470"/>
    <w:rsid w:val="004D4612"/>
    <w:rsid w:val="004D50C0"/>
    <w:rsid w:val="004D66A2"/>
    <w:rsid w:val="004D67E0"/>
    <w:rsid w:val="004D6F0B"/>
    <w:rsid w:val="004D6FD2"/>
    <w:rsid w:val="004D723D"/>
    <w:rsid w:val="004E0139"/>
    <w:rsid w:val="004E16EF"/>
    <w:rsid w:val="004E1AAF"/>
    <w:rsid w:val="004E2160"/>
    <w:rsid w:val="004E2BD7"/>
    <w:rsid w:val="004E2C70"/>
    <w:rsid w:val="004E32E7"/>
    <w:rsid w:val="004E4283"/>
    <w:rsid w:val="004E4416"/>
    <w:rsid w:val="004E483E"/>
    <w:rsid w:val="004E76DF"/>
    <w:rsid w:val="004E783E"/>
    <w:rsid w:val="004E790C"/>
    <w:rsid w:val="004E7FE6"/>
    <w:rsid w:val="004F0483"/>
    <w:rsid w:val="004F0781"/>
    <w:rsid w:val="004F137D"/>
    <w:rsid w:val="004F17A1"/>
    <w:rsid w:val="004F1F6B"/>
    <w:rsid w:val="004F33EA"/>
    <w:rsid w:val="004F345D"/>
    <w:rsid w:val="004F3AC5"/>
    <w:rsid w:val="004F3EC7"/>
    <w:rsid w:val="004F3F54"/>
    <w:rsid w:val="004F467A"/>
    <w:rsid w:val="004F580A"/>
    <w:rsid w:val="004F5E29"/>
    <w:rsid w:val="004F5E94"/>
    <w:rsid w:val="004F685D"/>
    <w:rsid w:val="004F6BBB"/>
    <w:rsid w:val="00500820"/>
    <w:rsid w:val="0050256C"/>
    <w:rsid w:val="00502874"/>
    <w:rsid w:val="005028EC"/>
    <w:rsid w:val="00503A0A"/>
    <w:rsid w:val="00503EF4"/>
    <w:rsid w:val="00504080"/>
    <w:rsid w:val="0050463D"/>
    <w:rsid w:val="005047E2"/>
    <w:rsid w:val="00504A66"/>
    <w:rsid w:val="005062F3"/>
    <w:rsid w:val="0050664E"/>
    <w:rsid w:val="00507FE5"/>
    <w:rsid w:val="00510286"/>
    <w:rsid w:val="005104D4"/>
    <w:rsid w:val="0051094B"/>
    <w:rsid w:val="00511FF5"/>
    <w:rsid w:val="00512018"/>
    <w:rsid w:val="00512B09"/>
    <w:rsid w:val="00513A45"/>
    <w:rsid w:val="0051403F"/>
    <w:rsid w:val="00514044"/>
    <w:rsid w:val="00514289"/>
    <w:rsid w:val="00514A24"/>
    <w:rsid w:val="00514AC1"/>
    <w:rsid w:val="00514ECD"/>
    <w:rsid w:val="005159A4"/>
    <w:rsid w:val="00515F9E"/>
    <w:rsid w:val="00517268"/>
    <w:rsid w:val="0051786F"/>
    <w:rsid w:val="00520448"/>
    <w:rsid w:val="0052050A"/>
    <w:rsid w:val="00521091"/>
    <w:rsid w:val="0052199E"/>
    <w:rsid w:val="00521D03"/>
    <w:rsid w:val="00522C16"/>
    <w:rsid w:val="0052350D"/>
    <w:rsid w:val="00523C1D"/>
    <w:rsid w:val="00524673"/>
    <w:rsid w:val="005246AE"/>
    <w:rsid w:val="00524EE0"/>
    <w:rsid w:val="00525144"/>
    <w:rsid w:val="00526AD2"/>
    <w:rsid w:val="00526B3A"/>
    <w:rsid w:val="005272B8"/>
    <w:rsid w:val="005276CA"/>
    <w:rsid w:val="00527F11"/>
    <w:rsid w:val="0053069C"/>
    <w:rsid w:val="00530BBE"/>
    <w:rsid w:val="00531FE2"/>
    <w:rsid w:val="00532365"/>
    <w:rsid w:val="00533326"/>
    <w:rsid w:val="00534D2B"/>
    <w:rsid w:val="00534D81"/>
    <w:rsid w:val="0053524B"/>
    <w:rsid w:val="00535B93"/>
    <w:rsid w:val="00535DF2"/>
    <w:rsid w:val="00535E67"/>
    <w:rsid w:val="00535EA9"/>
    <w:rsid w:val="00535FC1"/>
    <w:rsid w:val="0053702C"/>
    <w:rsid w:val="0053725A"/>
    <w:rsid w:val="00537A16"/>
    <w:rsid w:val="00540FB0"/>
    <w:rsid w:val="00541053"/>
    <w:rsid w:val="00543230"/>
    <w:rsid w:val="00543890"/>
    <w:rsid w:val="00546EDD"/>
    <w:rsid w:val="005471C0"/>
    <w:rsid w:val="00550224"/>
    <w:rsid w:val="00550449"/>
    <w:rsid w:val="005511EB"/>
    <w:rsid w:val="005512BB"/>
    <w:rsid w:val="00551761"/>
    <w:rsid w:val="005528ED"/>
    <w:rsid w:val="005537CB"/>
    <w:rsid w:val="00553836"/>
    <w:rsid w:val="005544B9"/>
    <w:rsid w:val="00554921"/>
    <w:rsid w:val="00554F70"/>
    <w:rsid w:val="00556312"/>
    <w:rsid w:val="00556744"/>
    <w:rsid w:val="00557728"/>
    <w:rsid w:val="00557837"/>
    <w:rsid w:val="00560110"/>
    <w:rsid w:val="00561DA1"/>
    <w:rsid w:val="0056246F"/>
    <w:rsid w:val="005633F9"/>
    <w:rsid w:val="0056446B"/>
    <w:rsid w:val="00564648"/>
    <w:rsid w:val="005649F0"/>
    <w:rsid w:val="0056526D"/>
    <w:rsid w:val="005653D8"/>
    <w:rsid w:val="0056712C"/>
    <w:rsid w:val="00567234"/>
    <w:rsid w:val="00570685"/>
    <w:rsid w:val="005719CB"/>
    <w:rsid w:val="00572601"/>
    <w:rsid w:val="00572920"/>
    <w:rsid w:val="00572B48"/>
    <w:rsid w:val="00573BCF"/>
    <w:rsid w:val="00573C15"/>
    <w:rsid w:val="005740F4"/>
    <w:rsid w:val="005748D7"/>
    <w:rsid w:val="00574F17"/>
    <w:rsid w:val="0057521B"/>
    <w:rsid w:val="005753E3"/>
    <w:rsid w:val="005757AD"/>
    <w:rsid w:val="00577344"/>
    <w:rsid w:val="00577B7D"/>
    <w:rsid w:val="00580550"/>
    <w:rsid w:val="005809E9"/>
    <w:rsid w:val="0058186B"/>
    <w:rsid w:val="0058191C"/>
    <w:rsid w:val="005825A4"/>
    <w:rsid w:val="005835A8"/>
    <w:rsid w:val="00583E28"/>
    <w:rsid w:val="00584605"/>
    <w:rsid w:val="00586F66"/>
    <w:rsid w:val="00586FB9"/>
    <w:rsid w:val="00591BA4"/>
    <w:rsid w:val="00592F73"/>
    <w:rsid w:val="00593A8E"/>
    <w:rsid w:val="00595621"/>
    <w:rsid w:val="00595A95"/>
    <w:rsid w:val="00595DCA"/>
    <w:rsid w:val="00596844"/>
    <w:rsid w:val="00596D88"/>
    <w:rsid w:val="005971DD"/>
    <w:rsid w:val="005975CE"/>
    <w:rsid w:val="005A1076"/>
    <w:rsid w:val="005A1688"/>
    <w:rsid w:val="005A2176"/>
    <w:rsid w:val="005A3210"/>
    <w:rsid w:val="005A5A6E"/>
    <w:rsid w:val="005A5C3E"/>
    <w:rsid w:val="005A6B99"/>
    <w:rsid w:val="005A7F53"/>
    <w:rsid w:val="005B0B29"/>
    <w:rsid w:val="005B0D3E"/>
    <w:rsid w:val="005B107E"/>
    <w:rsid w:val="005B137E"/>
    <w:rsid w:val="005B1C40"/>
    <w:rsid w:val="005B31C7"/>
    <w:rsid w:val="005B3468"/>
    <w:rsid w:val="005B4873"/>
    <w:rsid w:val="005B4EFF"/>
    <w:rsid w:val="005B59BC"/>
    <w:rsid w:val="005B650C"/>
    <w:rsid w:val="005B67C6"/>
    <w:rsid w:val="005B716F"/>
    <w:rsid w:val="005B7209"/>
    <w:rsid w:val="005B721B"/>
    <w:rsid w:val="005B729B"/>
    <w:rsid w:val="005B7BFC"/>
    <w:rsid w:val="005C0AA0"/>
    <w:rsid w:val="005C15D5"/>
    <w:rsid w:val="005C3242"/>
    <w:rsid w:val="005C4A0E"/>
    <w:rsid w:val="005C4CDE"/>
    <w:rsid w:val="005C53AF"/>
    <w:rsid w:val="005C5445"/>
    <w:rsid w:val="005C5623"/>
    <w:rsid w:val="005C605C"/>
    <w:rsid w:val="005C6C15"/>
    <w:rsid w:val="005C6D5B"/>
    <w:rsid w:val="005C7C67"/>
    <w:rsid w:val="005C7EB5"/>
    <w:rsid w:val="005C7EC4"/>
    <w:rsid w:val="005D06B6"/>
    <w:rsid w:val="005D19A9"/>
    <w:rsid w:val="005D2F04"/>
    <w:rsid w:val="005D3128"/>
    <w:rsid w:val="005D37F2"/>
    <w:rsid w:val="005D40AD"/>
    <w:rsid w:val="005D42C5"/>
    <w:rsid w:val="005D4D75"/>
    <w:rsid w:val="005D4F97"/>
    <w:rsid w:val="005D5B9D"/>
    <w:rsid w:val="005D5E94"/>
    <w:rsid w:val="005D6739"/>
    <w:rsid w:val="005D6EE8"/>
    <w:rsid w:val="005D7356"/>
    <w:rsid w:val="005D7548"/>
    <w:rsid w:val="005D75A2"/>
    <w:rsid w:val="005E032C"/>
    <w:rsid w:val="005E096F"/>
    <w:rsid w:val="005E0F7F"/>
    <w:rsid w:val="005E27E9"/>
    <w:rsid w:val="005E2B38"/>
    <w:rsid w:val="005E41CA"/>
    <w:rsid w:val="005E52C8"/>
    <w:rsid w:val="005E5ADD"/>
    <w:rsid w:val="005E6C43"/>
    <w:rsid w:val="005E7FE2"/>
    <w:rsid w:val="005F1F44"/>
    <w:rsid w:val="005F1FAF"/>
    <w:rsid w:val="005F2468"/>
    <w:rsid w:val="005F3139"/>
    <w:rsid w:val="005F4417"/>
    <w:rsid w:val="005F5E2E"/>
    <w:rsid w:val="005F640D"/>
    <w:rsid w:val="005F705E"/>
    <w:rsid w:val="005F72B2"/>
    <w:rsid w:val="005F7F15"/>
    <w:rsid w:val="006000B9"/>
    <w:rsid w:val="00600430"/>
    <w:rsid w:val="0060073B"/>
    <w:rsid w:val="00601850"/>
    <w:rsid w:val="006018A2"/>
    <w:rsid w:val="00603863"/>
    <w:rsid w:val="00603FEC"/>
    <w:rsid w:val="006041F3"/>
    <w:rsid w:val="0060456C"/>
    <w:rsid w:val="0060479A"/>
    <w:rsid w:val="00607069"/>
    <w:rsid w:val="0060779B"/>
    <w:rsid w:val="00607995"/>
    <w:rsid w:val="00611A7C"/>
    <w:rsid w:val="0061221B"/>
    <w:rsid w:val="00612378"/>
    <w:rsid w:val="006128F6"/>
    <w:rsid w:val="006136C0"/>
    <w:rsid w:val="00613E88"/>
    <w:rsid w:val="00613F3D"/>
    <w:rsid w:val="006150F7"/>
    <w:rsid w:val="00615895"/>
    <w:rsid w:val="00620EBC"/>
    <w:rsid w:val="00621EC0"/>
    <w:rsid w:val="0062203C"/>
    <w:rsid w:val="006237CD"/>
    <w:rsid w:val="00623AFB"/>
    <w:rsid w:val="00624084"/>
    <w:rsid w:val="00624F85"/>
    <w:rsid w:val="006252AF"/>
    <w:rsid w:val="00626788"/>
    <w:rsid w:val="006274B8"/>
    <w:rsid w:val="006279E2"/>
    <w:rsid w:val="00627C43"/>
    <w:rsid w:val="00630F1E"/>
    <w:rsid w:val="00631BB5"/>
    <w:rsid w:val="00631BCD"/>
    <w:rsid w:val="006320E8"/>
    <w:rsid w:val="0063243F"/>
    <w:rsid w:val="006325A4"/>
    <w:rsid w:val="00633DA9"/>
    <w:rsid w:val="0063738F"/>
    <w:rsid w:val="006376F9"/>
    <w:rsid w:val="00637C00"/>
    <w:rsid w:val="00637DD0"/>
    <w:rsid w:val="0064203F"/>
    <w:rsid w:val="00642AC8"/>
    <w:rsid w:val="00642BDC"/>
    <w:rsid w:val="00642CAB"/>
    <w:rsid w:val="00642FF0"/>
    <w:rsid w:val="00643252"/>
    <w:rsid w:val="006437FF"/>
    <w:rsid w:val="00643D77"/>
    <w:rsid w:val="00645E71"/>
    <w:rsid w:val="00646407"/>
    <w:rsid w:val="00646588"/>
    <w:rsid w:val="006469BA"/>
    <w:rsid w:val="00646E85"/>
    <w:rsid w:val="00647FA4"/>
    <w:rsid w:val="00651273"/>
    <w:rsid w:val="00651418"/>
    <w:rsid w:val="0065258A"/>
    <w:rsid w:val="0065275C"/>
    <w:rsid w:val="00652D63"/>
    <w:rsid w:val="006534FF"/>
    <w:rsid w:val="006545B0"/>
    <w:rsid w:val="00654AEC"/>
    <w:rsid w:val="006575D8"/>
    <w:rsid w:val="00657CE1"/>
    <w:rsid w:val="00660E45"/>
    <w:rsid w:val="00661166"/>
    <w:rsid w:val="00661321"/>
    <w:rsid w:val="00661756"/>
    <w:rsid w:val="00661763"/>
    <w:rsid w:val="00662A66"/>
    <w:rsid w:val="00662CC8"/>
    <w:rsid w:val="00663D36"/>
    <w:rsid w:val="00663E35"/>
    <w:rsid w:val="006641A5"/>
    <w:rsid w:val="006642EC"/>
    <w:rsid w:val="00664504"/>
    <w:rsid w:val="00664561"/>
    <w:rsid w:val="00664658"/>
    <w:rsid w:val="00666AAD"/>
    <w:rsid w:val="00667D23"/>
    <w:rsid w:val="00667E20"/>
    <w:rsid w:val="00667E66"/>
    <w:rsid w:val="006717C0"/>
    <w:rsid w:val="0067319B"/>
    <w:rsid w:val="0067337C"/>
    <w:rsid w:val="00673543"/>
    <w:rsid w:val="00673D54"/>
    <w:rsid w:val="006745BC"/>
    <w:rsid w:val="00675EF7"/>
    <w:rsid w:val="00676211"/>
    <w:rsid w:val="00677223"/>
    <w:rsid w:val="00677D12"/>
    <w:rsid w:val="00680102"/>
    <w:rsid w:val="00680A04"/>
    <w:rsid w:val="00680DC9"/>
    <w:rsid w:val="006817C5"/>
    <w:rsid w:val="00681814"/>
    <w:rsid w:val="006826DF"/>
    <w:rsid w:val="00683325"/>
    <w:rsid w:val="00683B48"/>
    <w:rsid w:val="00684683"/>
    <w:rsid w:val="00684FAF"/>
    <w:rsid w:val="0068524C"/>
    <w:rsid w:val="006861D2"/>
    <w:rsid w:val="00686880"/>
    <w:rsid w:val="00686926"/>
    <w:rsid w:val="00686BD7"/>
    <w:rsid w:val="00691023"/>
    <w:rsid w:val="0069165B"/>
    <w:rsid w:val="00692216"/>
    <w:rsid w:val="00693805"/>
    <w:rsid w:val="00694381"/>
    <w:rsid w:val="00694405"/>
    <w:rsid w:val="00694A08"/>
    <w:rsid w:val="00694B7B"/>
    <w:rsid w:val="00695CE1"/>
    <w:rsid w:val="00696B09"/>
    <w:rsid w:val="00696DEB"/>
    <w:rsid w:val="006A10DB"/>
    <w:rsid w:val="006A2275"/>
    <w:rsid w:val="006A2CC4"/>
    <w:rsid w:val="006A307B"/>
    <w:rsid w:val="006A512C"/>
    <w:rsid w:val="006A52E5"/>
    <w:rsid w:val="006A598C"/>
    <w:rsid w:val="006A6762"/>
    <w:rsid w:val="006A73A1"/>
    <w:rsid w:val="006A7616"/>
    <w:rsid w:val="006A7B8D"/>
    <w:rsid w:val="006B05AD"/>
    <w:rsid w:val="006B205C"/>
    <w:rsid w:val="006B23A0"/>
    <w:rsid w:val="006B36AA"/>
    <w:rsid w:val="006B38B9"/>
    <w:rsid w:val="006B449C"/>
    <w:rsid w:val="006B511E"/>
    <w:rsid w:val="006B53F5"/>
    <w:rsid w:val="006B55DF"/>
    <w:rsid w:val="006B5C51"/>
    <w:rsid w:val="006B5D69"/>
    <w:rsid w:val="006B6794"/>
    <w:rsid w:val="006C1601"/>
    <w:rsid w:val="006C17F8"/>
    <w:rsid w:val="006C1A0E"/>
    <w:rsid w:val="006C1B3B"/>
    <w:rsid w:val="006C2296"/>
    <w:rsid w:val="006C39EE"/>
    <w:rsid w:val="006C4244"/>
    <w:rsid w:val="006C4821"/>
    <w:rsid w:val="006C494E"/>
    <w:rsid w:val="006C4C96"/>
    <w:rsid w:val="006C5BA9"/>
    <w:rsid w:val="006C5F71"/>
    <w:rsid w:val="006C6545"/>
    <w:rsid w:val="006C6B77"/>
    <w:rsid w:val="006C6DE1"/>
    <w:rsid w:val="006C7534"/>
    <w:rsid w:val="006D0AC2"/>
    <w:rsid w:val="006D1B4E"/>
    <w:rsid w:val="006D251E"/>
    <w:rsid w:val="006D2EE2"/>
    <w:rsid w:val="006D3CFC"/>
    <w:rsid w:val="006D4A5C"/>
    <w:rsid w:val="006D4F77"/>
    <w:rsid w:val="006D4FAD"/>
    <w:rsid w:val="006D5A0B"/>
    <w:rsid w:val="006D5B3E"/>
    <w:rsid w:val="006D669B"/>
    <w:rsid w:val="006D6CB7"/>
    <w:rsid w:val="006D7200"/>
    <w:rsid w:val="006D758C"/>
    <w:rsid w:val="006D7FA7"/>
    <w:rsid w:val="006E007E"/>
    <w:rsid w:val="006E0474"/>
    <w:rsid w:val="006E04A2"/>
    <w:rsid w:val="006E09C1"/>
    <w:rsid w:val="006E0A4F"/>
    <w:rsid w:val="006E107A"/>
    <w:rsid w:val="006E12C7"/>
    <w:rsid w:val="006E38C7"/>
    <w:rsid w:val="006E395E"/>
    <w:rsid w:val="006E3B59"/>
    <w:rsid w:val="006E3E67"/>
    <w:rsid w:val="006E49F5"/>
    <w:rsid w:val="006E6AC7"/>
    <w:rsid w:val="006F05F4"/>
    <w:rsid w:val="006F0A00"/>
    <w:rsid w:val="006F0B51"/>
    <w:rsid w:val="006F0CE3"/>
    <w:rsid w:val="006F12D9"/>
    <w:rsid w:val="006F1E7A"/>
    <w:rsid w:val="006F2BF5"/>
    <w:rsid w:val="006F3527"/>
    <w:rsid w:val="006F38DD"/>
    <w:rsid w:val="006F45B4"/>
    <w:rsid w:val="006F45F6"/>
    <w:rsid w:val="006F4951"/>
    <w:rsid w:val="006F4D8C"/>
    <w:rsid w:val="006F4DF1"/>
    <w:rsid w:val="006F53BD"/>
    <w:rsid w:val="006F553E"/>
    <w:rsid w:val="006F56E5"/>
    <w:rsid w:val="006F6822"/>
    <w:rsid w:val="006F6A4E"/>
    <w:rsid w:val="006F6EA7"/>
    <w:rsid w:val="006F7106"/>
    <w:rsid w:val="006F7192"/>
    <w:rsid w:val="006F78B4"/>
    <w:rsid w:val="006F7B67"/>
    <w:rsid w:val="007009EC"/>
    <w:rsid w:val="00700CC9"/>
    <w:rsid w:val="00700D9F"/>
    <w:rsid w:val="00700E08"/>
    <w:rsid w:val="0070129D"/>
    <w:rsid w:val="00701D08"/>
    <w:rsid w:val="007024A1"/>
    <w:rsid w:val="0070279C"/>
    <w:rsid w:val="00702F55"/>
    <w:rsid w:val="00703456"/>
    <w:rsid w:val="00703585"/>
    <w:rsid w:val="0070377F"/>
    <w:rsid w:val="00703B98"/>
    <w:rsid w:val="0070477E"/>
    <w:rsid w:val="0070480C"/>
    <w:rsid w:val="00705270"/>
    <w:rsid w:val="00706191"/>
    <w:rsid w:val="00706266"/>
    <w:rsid w:val="00710A25"/>
    <w:rsid w:val="007115EA"/>
    <w:rsid w:val="007126E0"/>
    <w:rsid w:val="007126E6"/>
    <w:rsid w:val="007132C4"/>
    <w:rsid w:val="00716495"/>
    <w:rsid w:val="00716520"/>
    <w:rsid w:val="0071788D"/>
    <w:rsid w:val="0072002B"/>
    <w:rsid w:val="0072219E"/>
    <w:rsid w:val="0072324E"/>
    <w:rsid w:val="0072386C"/>
    <w:rsid w:val="007241C1"/>
    <w:rsid w:val="00724778"/>
    <w:rsid w:val="007248DF"/>
    <w:rsid w:val="00726302"/>
    <w:rsid w:val="00726480"/>
    <w:rsid w:val="007301AE"/>
    <w:rsid w:val="00733097"/>
    <w:rsid w:val="0073438B"/>
    <w:rsid w:val="007344BB"/>
    <w:rsid w:val="00735A13"/>
    <w:rsid w:val="00735D68"/>
    <w:rsid w:val="00735EFC"/>
    <w:rsid w:val="00736693"/>
    <w:rsid w:val="00737376"/>
    <w:rsid w:val="00737687"/>
    <w:rsid w:val="007376FC"/>
    <w:rsid w:val="00737B04"/>
    <w:rsid w:val="00737CB1"/>
    <w:rsid w:val="00740497"/>
    <w:rsid w:val="00740F8A"/>
    <w:rsid w:val="0074140D"/>
    <w:rsid w:val="00742446"/>
    <w:rsid w:val="00742865"/>
    <w:rsid w:val="007442F0"/>
    <w:rsid w:val="007449F2"/>
    <w:rsid w:val="00744A6A"/>
    <w:rsid w:val="00744D4E"/>
    <w:rsid w:val="007453DB"/>
    <w:rsid w:val="0074682C"/>
    <w:rsid w:val="00746B92"/>
    <w:rsid w:val="00746F1A"/>
    <w:rsid w:val="007475AC"/>
    <w:rsid w:val="007477EB"/>
    <w:rsid w:val="007479CF"/>
    <w:rsid w:val="00747A8D"/>
    <w:rsid w:val="00750847"/>
    <w:rsid w:val="00750BC6"/>
    <w:rsid w:val="00750CBD"/>
    <w:rsid w:val="00750D9D"/>
    <w:rsid w:val="00751A52"/>
    <w:rsid w:val="00751DBB"/>
    <w:rsid w:val="00751E32"/>
    <w:rsid w:val="007526B5"/>
    <w:rsid w:val="00752A24"/>
    <w:rsid w:val="00753611"/>
    <w:rsid w:val="0075390F"/>
    <w:rsid w:val="00753A3A"/>
    <w:rsid w:val="00753BE5"/>
    <w:rsid w:val="0075420D"/>
    <w:rsid w:val="007549B3"/>
    <w:rsid w:val="00754A43"/>
    <w:rsid w:val="00754F35"/>
    <w:rsid w:val="007552F8"/>
    <w:rsid w:val="00755710"/>
    <w:rsid w:val="00755D69"/>
    <w:rsid w:val="00755DF5"/>
    <w:rsid w:val="00756A0F"/>
    <w:rsid w:val="00756A3F"/>
    <w:rsid w:val="007573B9"/>
    <w:rsid w:val="00760CC1"/>
    <w:rsid w:val="00761292"/>
    <w:rsid w:val="007620AB"/>
    <w:rsid w:val="007624AD"/>
    <w:rsid w:val="00762EF6"/>
    <w:rsid w:val="007630D8"/>
    <w:rsid w:val="007638E1"/>
    <w:rsid w:val="00764BFC"/>
    <w:rsid w:val="00765E96"/>
    <w:rsid w:val="0076638F"/>
    <w:rsid w:val="00767604"/>
    <w:rsid w:val="00767C48"/>
    <w:rsid w:val="00770196"/>
    <w:rsid w:val="00770302"/>
    <w:rsid w:val="0077035C"/>
    <w:rsid w:val="00770E1C"/>
    <w:rsid w:val="00771398"/>
    <w:rsid w:val="00771FF8"/>
    <w:rsid w:val="007728EE"/>
    <w:rsid w:val="00773DA4"/>
    <w:rsid w:val="0077460A"/>
    <w:rsid w:val="00774A82"/>
    <w:rsid w:val="00774B5D"/>
    <w:rsid w:val="00774FEC"/>
    <w:rsid w:val="007755EC"/>
    <w:rsid w:val="00775B90"/>
    <w:rsid w:val="007761E0"/>
    <w:rsid w:val="0078132A"/>
    <w:rsid w:val="00781CE7"/>
    <w:rsid w:val="007824B8"/>
    <w:rsid w:val="007828A5"/>
    <w:rsid w:val="007828BF"/>
    <w:rsid w:val="0078316D"/>
    <w:rsid w:val="007833B9"/>
    <w:rsid w:val="007835F8"/>
    <w:rsid w:val="00783A58"/>
    <w:rsid w:val="00783DB6"/>
    <w:rsid w:val="00784AC3"/>
    <w:rsid w:val="00784DBC"/>
    <w:rsid w:val="00785754"/>
    <w:rsid w:val="0079018A"/>
    <w:rsid w:val="00790FE6"/>
    <w:rsid w:val="00791AF5"/>
    <w:rsid w:val="00791B03"/>
    <w:rsid w:val="00791DD4"/>
    <w:rsid w:val="00792030"/>
    <w:rsid w:val="0079225D"/>
    <w:rsid w:val="007924AE"/>
    <w:rsid w:val="0079356A"/>
    <w:rsid w:val="00793915"/>
    <w:rsid w:val="0079414C"/>
    <w:rsid w:val="007950B1"/>
    <w:rsid w:val="007952E9"/>
    <w:rsid w:val="00795A97"/>
    <w:rsid w:val="00796E81"/>
    <w:rsid w:val="007972F7"/>
    <w:rsid w:val="007977A7"/>
    <w:rsid w:val="00797D96"/>
    <w:rsid w:val="007A03D1"/>
    <w:rsid w:val="007A0522"/>
    <w:rsid w:val="007A1161"/>
    <w:rsid w:val="007A11DD"/>
    <w:rsid w:val="007A136C"/>
    <w:rsid w:val="007A166C"/>
    <w:rsid w:val="007A1E49"/>
    <w:rsid w:val="007A348E"/>
    <w:rsid w:val="007A3830"/>
    <w:rsid w:val="007A5708"/>
    <w:rsid w:val="007A58F5"/>
    <w:rsid w:val="007A6E66"/>
    <w:rsid w:val="007A7912"/>
    <w:rsid w:val="007A7C94"/>
    <w:rsid w:val="007B0291"/>
    <w:rsid w:val="007B0A4D"/>
    <w:rsid w:val="007B0A6C"/>
    <w:rsid w:val="007B0B12"/>
    <w:rsid w:val="007B0F0B"/>
    <w:rsid w:val="007B19B9"/>
    <w:rsid w:val="007B1C43"/>
    <w:rsid w:val="007B21AB"/>
    <w:rsid w:val="007B21FD"/>
    <w:rsid w:val="007B2792"/>
    <w:rsid w:val="007B2992"/>
    <w:rsid w:val="007B2C7D"/>
    <w:rsid w:val="007B2CC7"/>
    <w:rsid w:val="007B3EF4"/>
    <w:rsid w:val="007B547C"/>
    <w:rsid w:val="007B5D8C"/>
    <w:rsid w:val="007B6A49"/>
    <w:rsid w:val="007B7C7C"/>
    <w:rsid w:val="007B7CEA"/>
    <w:rsid w:val="007C046D"/>
    <w:rsid w:val="007C07DE"/>
    <w:rsid w:val="007C1EB8"/>
    <w:rsid w:val="007C237C"/>
    <w:rsid w:val="007C2A36"/>
    <w:rsid w:val="007C3B61"/>
    <w:rsid w:val="007C4C5F"/>
    <w:rsid w:val="007C50B7"/>
    <w:rsid w:val="007C5C2D"/>
    <w:rsid w:val="007C6601"/>
    <w:rsid w:val="007C6AAC"/>
    <w:rsid w:val="007C6F98"/>
    <w:rsid w:val="007C704A"/>
    <w:rsid w:val="007C7458"/>
    <w:rsid w:val="007C7B1C"/>
    <w:rsid w:val="007D0CC5"/>
    <w:rsid w:val="007D129E"/>
    <w:rsid w:val="007D1EC5"/>
    <w:rsid w:val="007D1FBC"/>
    <w:rsid w:val="007D32E3"/>
    <w:rsid w:val="007D3445"/>
    <w:rsid w:val="007D4D82"/>
    <w:rsid w:val="007D4FC8"/>
    <w:rsid w:val="007D5FDC"/>
    <w:rsid w:val="007D706A"/>
    <w:rsid w:val="007D750C"/>
    <w:rsid w:val="007E00D3"/>
    <w:rsid w:val="007E0273"/>
    <w:rsid w:val="007E088C"/>
    <w:rsid w:val="007E1838"/>
    <w:rsid w:val="007E34B1"/>
    <w:rsid w:val="007E3588"/>
    <w:rsid w:val="007E5C3F"/>
    <w:rsid w:val="007E78F0"/>
    <w:rsid w:val="007E79CB"/>
    <w:rsid w:val="007E7DD3"/>
    <w:rsid w:val="007F0854"/>
    <w:rsid w:val="007F14AD"/>
    <w:rsid w:val="007F1815"/>
    <w:rsid w:val="007F38E2"/>
    <w:rsid w:val="007F4DE3"/>
    <w:rsid w:val="007F5B45"/>
    <w:rsid w:val="007F5D80"/>
    <w:rsid w:val="007F74A8"/>
    <w:rsid w:val="008008AE"/>
    <w:rsid w:val="00801965"/>
    <w:rsid w:val="00801972"/>
    <w:rsid w:val="0080391D"/>
    <w:rsid w:val="008049A8"/>
    <w:rsid w:val="00804E7B"/>
    <w:rsid w:val="008058F6"/>
    <w:rsid w:val="00805F75"/>
    <w:rsid w:val="00806055"/>
    <w:rsid w:val="0080694D"/>
    <w:rsid w:val="008100D7"/>
    <w:rsid w:val="008105FC"/>
    <w:rsid w:val="00811160"/>
    <w:rsid w:val="00811834"/>
    <w:rsid w:val="0081645F"/>
    <w:rsid w:val="008164F2"/>
    <w:rsid w:val="0081678B"/>
    <w:rsid w:val="008173D2"/>
    <w:rsid w:val="00817A5F"/>
    <w:rsid w:val="00817CCD"/>
    <w:rsid w:val="00817D43"/>
    <w:rsid w:val="008207E3"/>
    <w:rsid w:val="00820958"/>
    <w:rsid w:val="008209D1"/>
    <w:rsid w:val="00821985"/>
    <w:rsid w:val="00821C55"/>
    <w:rsid w:val="00822C5E"/>
    <w:rsid w:val="0082439E"/>
    <w:rsid w:val="00824793"/>
    <w:rsid w:val="00824D24"/>
    <w:rsid w:val="00825F59"/>
    <w:rsid w:val="00826768"/>
    <w:rsid w:val="00826987"/>
    <w:rsid w:val="00826AC2"/>
    <w:rsid w:val="00827273"/>
    <w:rsid w:val="00827400"/>
    <w:rsid w:val="00831162"/>
    <w:rsid w:val="00832D03"/>
    <w:rsid w:val="00832FFC"/>
    <w:rsid w:val="00833852"/>
    <w:rsid w:val="00833C8E"/>
    <w:rsid w:val="008342FD"/>
    <w:rsid w:val="0083456A"/>
    <w:rsid w:val="00834BBB"/>
    <w:rsid w:val="00835735"/>
    <w:rsid w:val="00835C85"/>
    <w:rsid w:val="0083681F"/>
    <w:rsid w:val="0083686A"/>
    <w:rsid w:val="00836FBE"/>
    <w:rsid w:val="008370E1"/>
    <w:rsid w:val="00837C8D"/>
    <w:rsid w:val="00837CC9"/>
    <w:rsid w:val="008427F5"/>
    <w:rsid w:val="008428E2"/>
    <w:rsid w:val="00844169"/>
    <w:rsid w:val="00844281"/>
    <w:rsid w:val="008446F1"/>
    <w:rsid w:val="00844890"/>
    <w:rsid w:val="00844EF7"/>
    <w:rsid w:val="00846A40"/>
    <w:rsid w:val="00846B1F"/>
    <w:rsid w:val="00847E33"/>
    <w:rsid w:val="00847F65"/>
    <w:rsid w:val="00850264"/>
    <w:rsid w:val="0085161B"/>
    <w:rsid w:val="008517E8"/>
    <w:rsid w:val="008518D7"/>
    <w:rsid w:val="00851B78"/>
    <w:rsid w:val="00852ED5"/>
    <w:rsid w:val="008545BB"/>
    <w:rsid w:val="00854CAB"/>
    <w:rsid w:val="00856947"/>
    <w:rsid w:val="00856D0F"/>
    <w:rsid w:val="008570D1"/>
    <w:rsid w:val="008623F5"/>
    <w:rsid w:val="00862EB7"/>
    <w:rsid w:val="008637BA"/>
    <w:rsid w:val="008639B1"/>
    <w:rsid w:val="00865C91"/>
    <w:rsid w:val="008667DC"/>
    <w:rsid w:val="00867C65"/>
    <w:rsid w:val="00871853"/>
    <w:rsid w:val="00873E43"/>
    <w:rsid w:val="0087449B"/>
    <w:rsid w:val="00874D63"/>
    <w:rsid w:val="008751A1"/>
    <w:rsid w:val="0087567D"/>
    <w:rsid w:val="00876686"/>
    <w:rsid w:val="00876912"/>
    <w:rsid w:val="0087739B"/>
    <w:rsid w:val="00877428"/>
    <w:rsid w:val="00877954"/>
    <w:rsid w:val="00877F05"/>
    <w:rsid w:val="00880091"/>
    <w:rsid w:val="008802BE"/>
    <w:rsid w:val="008802D9"/>
    <w:rsid w:val="00880889"/>
    <w:rsid w:val="00881087"/>
    <w:rsid w:val="0088132B"/>
    <w:rsid w:val="00882803"/>
    <w:rsid w:val="0088281A"/>
    <w:rsid w:val="008830E1"/>
    <w:rsid w:val="00883104"/>
    <w:rsid w:val="0088447A"/>
    <w:rsid w:val="00884515"/>
    <w:rsid w:val="0088455F"/>
    <w:rsid w:val="008855B7"/>
    <w:rsid w:val="008855EF"/>
    <w:rsid w:val="00887D53"/>
    <w:rsid w:val="00890DBE"/>
    <w:rsid w:val="00891001"/>
    <w:rsid w:val="008915B6"/>
    <w:rsid w:val="00891DAB"/>
    <w:rsid w:val="008927CA"/>
    <w:rsid w:val="00894086"/>
    <w:rsid w:val="0089441B"/>
    <w:rsid w:val="008947C6"/>
    <w:rsid w:val="0089482A"/>
    <w:rsid w:val="00894ADC"/>
    <w:rsid w:val="00895115"/>
    <w:rsid w:val="00895EAF"/>
    <w:rsid w:val="008960E9"/>
    <w:rsid w:val="00896849"/>
    <w:rsid w:val="0089697B"/>
    <w:rsid w:val="00897486"/>
    <w:rsid w:val="00897C6F"/>
    <w:rsid w:val="00897D25"/>
    <w:rsid w:val="008A0C24"/>
    <w:rsid w:val="008A13A4"/>
    <w:rsid w:val="008A1A0D"/>
    <w:rsid w:val="008A276F"/>
    <w:rsid w:val="008A2F3D"/>
    <w:rsid w:val="008A5667"/>
    <w:rsid w:val="008A59EA"/>
    <w:rsid w:val="008A5E55"/>
    <w:rsid w:val="008A61E6"/>
    <w:rsid w:val="008A6AC5"/>
    <w:rsid w:val="008A7976"/>
    <w:rsid w:val="008A7A65"/>
    <w:rsid w:val="008B0BC9"/>
    <w:rsid w:val="008B1F99"/>
    <w:rsid w:val="008B2532"/>
    <w:rsid w:val="008B280D"/>
    <w:rsid w:val="008B3171"/>
    <w:rsid w:val="008B347C"/>
    <w:rsid w:val="008B43B3"/>
    <w:rsid w:val="008B4D92"/>
    <w:rsid w:val="008B5615"/>
    <w:rsid w:val="008B6217"/>
    <w:rsid w:val="008B6548"/>
    <w:rsid w:val="008B66F2"/>
    <w:rsid w:val="008B7A27"/>
    <w:rsid w:val="008B7CA8"/>
    <w:rsid w:val="008B7F3E"/>
    <w:rsid w:val="008B7F77"/>
    <w:rsid w:val="008C06FA"/>
    <w:rsid w:val="008C1A40"/>
    <w:rsid w:val="008C3D61"/>
    <w:rsid w:val="008C4D9D"/>
    <w:rsid w:val="008C4EC2"/>
    <w:rsid w:val="008C74F7"/>
    <w:rsid w:val="008C75A2"/>
    <w:rsid w:val="008C7AA9"/>
    <w:rsid w:val="008C7E37"/>
    <w:rsid w:val="008D161E"/>
    <w:rsid w:val="008D1AF4"/>
    <w:rsid w:val="008D1DD1"/>
    <w:rsid w:val="008D2160"/>
    <w:rsid w:val="008D2833"/>
    <w:rsid w:val="008D3986"/>
    <w:rsid w:val="008D3E83"/>
    <w:rsid w:val="008D4216"/>
    <w:rsid w:val="008D52DF"/>
    <w:rsid w:val="008D5EB6"/>
    <w:rsid w:val="008D67E8"/>
    <w:rsid w:val="008D6F9A"/>
    <w:rsid w:val="008D77BD"/>
    <w:rsid w:val="008E052F"/>
    <w:rsid w:val="008E08EA"/>
    <w:rsid w:val="008E10C3"/>
    <w:rsid w:val="008E1531"/>
    <w:rsid w:val="008E1914"/>
    <w:rsid w:val="008E1F36"/>
    <w:rsid w:val="008E3281"/>
    <w:rsid w:val="008E38FF"/>
    <w:rsid w:val="008E3E88"/>
    <w:rsid w:val="008E3F76"/>
    <w:rsid w:val="008E4773"/>
    <w:rsid w:val="008E4B3E"/>
    <w:rsid w:val="008E4EB6"/>
    <w:rsid w:val="008E51D3"/>
    <w:rsid w:val="008E5926"/>
    <w:rsid w:val="008E671B"/>
    <w:rsid w:val="008E6CE3"/>
    <w:rsid w:val="008E6ED7"/>
    <w:rsid w:val="008E72E3"/>
    <w:rsid w:val="008E7921"/>
    <w:rsid w:val="008F0417"/>
    <w:rsid w:val="008F0EF8"/>
    <w:rsid w:val="008F0F42"/>
    <w:rsid w:val="008F1003"/>
    <w:rsid w:val="008F1A87"/>
    <w:rsid w:val="008F20F0"/>
    <w:rsid w:val="008F238F"/>
    <w:rsid w:val="008F2545"/>
    <w:rsid w:val="008F381E"/>
    <w:rsid w:val="008F47F2"/>
    <w:rsid w:val="008F4BC4"/>
    <w:rsid w:val="008F52CC"/>
    <w:rsid w:val="008F5CDD"/>
    <w:rsid w:val="008F66CD"/>
    <w:rsid w:val="008F72BC"/>
    <w:rsid w:val="00901386"/>
    <w:rsid w:val="009015B3"/>
    <w:rsid w:val="00902971"/>
    <w:rsid w:val="00903A9E"/>
    <w:rsid w:val="00903ADC"/>
    <w:rsid w:val="00903D33"/>
    <w:rsid w:val="00904FE8"/>
    <w:rsid w:val="00905B03"/>
    <w:rsid w:val="00905CCB"/>
    <w:rsid w:val="0090603A"/>
    <w:rsid w:val="009068D9"/>
    <w:rsid w:val="009100D6"/>
    <w:rsid w:val="009100DD"/>
    <w:rsid w:val="009110DE"/>
    <w:rsid w:val="009113B0"/>
    <w:rsid w:val="009126B1"/>
    <w:rsid w:val="009126C9"/>
    <w:rsid w:val="00912A53"/>
    <w:rsid w:val="00912B19"/>
    <w:rsid w:val="00913049"/>
    <w:rsid w:val="00913655"/>
    <w:rsid w:val="0091391C"/>
    <w:rsid w:val="009152B9"/>
    <w:rsid w:val="0091596A"/>
    <w:rsid w:val="009163B6"/>
    <w:rsid w:val="0091687B"/>
    <w:rsid w:val="009177BC"/>
    <w:rsid w:val="00920D29"/>
    <w:rsid w:val="009220A7"/>
    <w:rsid w:val="00923245"/>
    <w:rsid w:val="0092355B"/>
    <w:rsid w:val="00923A32"/>
    <w:rsid w:val="009251D9"/>
    <w:rsid w:val="009262A0"/>
    <w:rsid w:val="009263BA"/>
    <w:rsid w:val="009271B5"/>
    <w:rsid w:val="009277A9"/>
    <w:rsid w:val="00927A4F"/>
    <w:rsid w:val="009309DF"/>
    <w:rsid w:val="00931648"/>
    <w:rsid w:val="00932167"/>
    <w:rsid w:val="00932CDA"/>
    <w:rsid w:val="00932FA3"/>
    <w:rsid w:val="009338B3"/>
    <w:rsid w:val="00934FE9"/>
    <w:rsid w:val="00935A2A"/>
    <w:rsid w:val="009360E3"/>
    <w:rsid w:val="009362FF"/>
    <w:rsid w:val="00936EC8"/>
    <w:rsid w:val="00936F19"/>
    <w:rsid w:val="0093719C"/>
    <w:rsid w:val="00937CD4"/>
    <w:rsid w:val="00937E63"/>
    <w:rsid w:val="00940690"/>
    <w:rsid w:val="0094112E"/>
    <w:rsid w:val="009411A7"/>
    <w:rsid w:val="0094154E"/>
    <w:rsid w:val="00941774"/>
    <w:rsid w:val="00942184"/>
    <w:rsid w:val="009421DF"/>
    <w:rsid w:val="009422F3"/>
    <w:rsid w:val="0094377B"/>
    <w:rsid w:val="00944329"/>
    <w:rsid w:val="00944560"/>
    <w:rsid w:val="009445B2"/>
    <w:rsid w:val="009449F4"/>
    <w:rsid w:val="00944C83"/>
    <w:rsid w:val="00945EE1"/>
    <w:rsid w:val="009464F4"/>
    <w:rsid w:val="0094681C"/>
    <w:rsid w:val="00946F16"/>
    <w:rsid w:val="00947662"/>
    <w:rsid w:val="00947E85"/>
    <w:rsid w:val="00947FD8"/>
    <w:rsid w:val="009506BE"/>
    <w:rsid w:val="00950A27"/>
    <w:rsid w:val="009514D2"/>
    <w:rsid w:val="00951B00"/>
    <w:rsid w:val="00951FFF"/>
    <w:rsid w:val="00952A43"/>
    <w:rsid w:val="0095345F"/>
    <w:rsid w:val="00954283"/>
    <w:rsid w:val="009548F5"/>
    <w:rsid w:val="00954AC1"/>
    <w:rsid w:val="00955876"/>
    <w:rsid w:val="00955B49"/>
    <w:rsid w:val="00956613"/>
    <w:rsid w:val="00956A9F"/>
    <w:rsid w:val="00957EBE"/>
    <w:rsid w:val="00960189"/>
    <w:rsid w:val="009602ED"/>
    <w:rsid w:val="009608C6"/>
    <w:rsid w:val="00961EFA"/>
    <w:rsid w:val="0096210D"/>
    <w:rsid w:val="0096266B"/>
    <w:rsid w:val="00962A98"/>
    <w:rsid w:val="0096398B"/>
    <w:rsid w:val="00963D15"/>
    <w:rsid w:val="00964B04"/>
    <w:rsid w:val="00965E1E"/>
    <w:rsid w:val="009667E1"/>
    <w:rsid w:val="00966A8B"/>
    <w:rsid w:val="00967459"/>
    <w:rsid w:val="00967C16"/>
    <w:rsid w:val="009700F0"/>
    <w:rsid w:val="0097070F"/>
    <w:rsid w:val="00971F29"/>
    <w:rsid w:val="009720C9"/>
    <w:rsid w:val="00972129"/>
    <w:rsid w:val="00972390"/>
    <w:rsid w:val="009727E0"/>
    <w:rsid w:val="00973C14"/>
    <w:rsid w:val="009740B8"/>
    <w:rsid w:val="0097599E"/>
    <w:rsid w:val="00975AF9"/>
    <w:rsid w:val="009762B9"/>
    <w:rsid w:val="00976623"/>
    <w:rsid w:val="009766E1"/>
    <w:rsid w:val="00976970"/>
    <w:rsid w:val="00976A74"/>
    <w:rsid w:val="00981079"/>
    <w:rsid w:val="0098219D"/>
    <w:rsid w:val="009826E9"/>
    <w:rsid w:val="0098274F"/>
    <w:rsid w:val="00982FEF"/>
    <w:rsid w:val="0098456C"/>
    <w:rsid w:val="009858C1"/>
    <w:rsid w:val="00985B76"/>
    <w:rsid w:val="00990547"/>
    <w:rsid w:val="009908E1"/>
    <w:rsid w:val="00991203"/>
    <w:rsid w:val="00991CE8"/>
    <w:rsid w:val="00992B73"/>
    <w:rsid w:val="00993234"/>
    <w:rsid w:val="00993AD7"/>
    <w:rsid w:val="00993F64"/>
    <w:rsid w:val="00994E82"/>
    <w:rsid w:val="00995F0C"/>
    <w:rsid w:val="009963C5"/>
    <w:rsid w:val="009A0040"/>
    <w:rsid w:val="009A0074"/>
    <w:rsid w:val="009A0235"/>
    <w:rsid w:val="009A05D7"/>
    <w:rsid w:val="009A095C"/>
    <w:rsid w:val="009A0F84"/>
    <w:rsid w:val="009A10FF"/>
    <w:rsid w:val="009A1227"/>
    <w:rsid w:val="009A157B"/>
    <w:rsid w:val="009A1BC6"/>
    <w:rsid w:val="009A24AA"/>
    <w:rsid w:val="009A2EAE"/>
    <w:rsid w:val="009A2F70"/>
    <w:rsid w:val="009A314A"/>
    <w:rsid w:val="009A345B"/>
    <w:rsid w:val="009A37F9"/>
    <w:rsid w:val="009A3849"/>
    <w:rsid w:val="009A3EB0"/>
    <w:rsid w:val="009A40C8"/>
    <w:rsid w:val="009A453E"/>
    <w:rsid w:val="009A459B"/>
    <w:rsid w:val="009A4E3D"/>
    <w:rsid w:val="009A52EA"/>
    <w:rsid w:val="009A5F95"/>
    <w:rsid w:val="009A6366"/>
    <w:rsid w:val="009A68B7"/>
    <w:rsid w:val="009A7248"/>
    <w:rsid w:val="009A7DBC"/>
    <w:rsid w:val="009A7E6E"/>
    <w:rsid w:val="009B0F58"/>
    <w:rsid w:val="009B17C3"/>
    <w:rsid w:val="009B23CD"/>
    <w:rsid w:val="009B2886"/>
    <w:rsid w:val="009B2C58"/>
    <w:rsid w:val="009B3529"/>
    <w:rsid w:val="009B4D6A"/>
    <w:rsid w:val="009B5621"/>
    <w:rsid w:val="009B608A"/>
    <w:rsid w:val="009B685E"/>
    <w:rsid w:val="009B6B64"/>
    <w:rsid w:val="009B6F12"/>
    <w:rsid w:val="009B7150"/>
    <w:rsid w:val="009B72B1"/>
    <w:rsid w:val="009B752B"/>
    <w:rsid w:val="009B783D"/>
    <w:rsid w:val="009B7DB1"/>
    <w:rsid w:val="009C0B70"/>
    <w:rsid w:val="009C0DBB"/>
    <w:rsid w:val="009C0E30"/>
    <w:rsid w:val="009C1F47"/>
    <w:rsid w:val="009C23EA"/>
    <w:rsid w:val="009C2C2F"/>
    <w:rsid w:val="009C2ECC"/>
    <w:rsid w:val="009C32D9"/>
    <w:rsid w:val="009C402D"/>
    <w:rsid w:val="009C4B74"/>
    <w:rsid w:val="009C51FC"/>
    <w:rsid w:val="009C66D2"/>
    <w:rsid w:val="009D070F"/>
    <w:rsid w:val="009D1C57"/>
    <w:rsid w:val="009D2CE4"/>
    <w:rsid w:val="009D5E56"/>
    <w:rsid w:val="009D6077"/>
    <w:rsid w:val="009D6996"/>
    <w:rsid w:val="009D6C3E"/>
    <w:rsid w:val="009D7D38"/>
    <w:rsid w:val="009D7E82"/>
    <w:rsid w:val="009D7FAF"/>
    <w:rsid w:val="009E05C8"/>
    <w:rsid w:val="009E087F"/>
    <w:rsid w:val="009E0FC0"/>
    <w:rsid w:val="009E10AF"/>
    <w:rsid w:val="009E1470"/>
    <w:rsid w:val="009E24ED"/>
    <w:rsid w:val="009E2E37"/>
    <w:rsid w:val="009E3210"/>
    <w:rsid w:val="009E37B9"/>
    <w:rsid w:val="009E3BD3"/>
    <w:rsid w:val="009E3D29"/>
    <w:rsid w:val="009E4DC4"/>
    <w:rsid w:val="009E5105"/>
    <w:rsid w:val="009E526E"/>
    <w:rsid w:val="009E609D"/>
    <w:rsid w:val="009E6AA5"/>
    <w:rsid w:val="009E75FF"/>
    <w:rsid w:val="009E7611"/>
    <w:rsid w:val="009E7BF5"/>
    <w:rsid w:val="009E7EA4"/>
    <w:rsid w:val="009F046B"/>
    <w:rsid w:val="009F110A"/>
    <w:rsid w:val="009F1A06"/>
    <w:rsid w:val="009F1F50"/>
    <w:rsid w:val="009F1FF1"/>
    <w:rsid w:val="009F2608"/>
    <w:rsid w:val="009F2B27"/>
    <w:rsid w:val="009F31F5"/>
    <w:rsid w:val="009F51A9"/>
    <w:rsid w:val="009F6056"/>
    <w:rsid w:val="009F6B5C"/>
    <w:rsid w:val="009F717E"/>
    <w:rsid w:val="009F75B6"/>
    <w:rsid w:val="009F7759"/>
    <w:rsid w:val="00A00DE4"/>
    <w:rsid w:val="00A00EA4"/>
    <w:rsid w:val="00A01205"/>
    <w:rsid w:val="00A0194B"/>
    <w:rsid w:val="00A02035"/>
    <w:rsid w:val="00A02DB9"/>
    <w:rsid w:val="00A03359"/>
    <w:rsid w:val="00A0349C"/>
    <w:rsid w:val="00A03B81"/>
    <w:rsid w:val="00A04FDD"/>
    <w:rsid w:val="00A05CF8"/>
    <w:rsid w:val="00A0660B"/>
    <w:rsid w:val="00A06D20"/>
    <w:rsid w:val="00A06D5D"/>
    <w:rsid w:val="00A074A7"/>
    <w:rsid w:val="00A0783A"/>
    <w:rsid w:val="00A07C58"/>
    <w:rsid w:val="00A1097C"/>
    <w:rsid w:val="00A114E9"/>
    <w:rsid w:val="00A119F2"/>
    <w:rsid w:val="00A11C16"/>
    <w:rsid w:val="00A11CD0"/>
    <w:rsid w:val="00A1289E"/>
    <w:rsid w:val="00A138F6"/>
    <w:rsid w:val="00A13974"/>
    <w:rsid w:val="00A13E52"/>
    <w:rsid w:val="00A13E56"/>
    <w:rsid w:val="00A141C8"/>
    <w:rsid w:val="00A14260"/>
    <w:rsid w:val="00A149A4"/>
    <w:rsid w:val="00A149F6"/>
    <w:rsid w:val="00A14A12"/>
    <w:rsid w:val="00A15053"/>
    <w:rsid w:val="00A165D0"/>
    <w:rsid w:val="00A166A7"/>
    <w:rsid w:val="00A16E6F"/>
    <w:rsid w:val="00A20CE0"/>
    <w:rsid w:val="00A21620"/>
    <w:rsid w:val="00A21781"/>
    <w:rsid w:val="00A2185C"/>
    <w:rsid w:val="00A21DF4"/>
    <w:rsid w:val="00A227FD"/>
    <w:rsid w:val="00A22952"/>
    <w:rsid w:val="00A22D71"/>
    <w:rsid w:val="00A22E2B"/>
    <w:rsid w:val="00A2571B"/>
    <w:rsid w:val="00A2669F"/>
    <w:rsid w:val="00A269D7"/>
    <w:rsid w:val="00A270FC"/>
    <w:rsid w:val="00A302D4"/>
    <w:rsid w:val="00A31351"/>
    <w:rsid w:val="00A31EE4"/>
    <w:rsid w:val="00A31FC4"/>
    <w:rsid w:val="00A343FD"/>
    <w:rsid w:val="00A3498C"/>
    <w:rsid w:val="00A35FF4"/>
    <w:rsid w:val="00A36413"/>
    <w:rsid w:val="00A364C3"/>
    <w:rsid w:val="00A365EF"/>
    <w:rsid w:val="00A3664C"/>
    <w:rsid w:val="00A37334"/>
    <w:rsid w:val="00A373E7"/>
    <w:rsid w:val="00A37738"/>
    <w:rsid w:val="00A3778A"/>
    <w:rsid w:val="00A37D8A"/>
    <w:rsid w:val="00A40A37"/>
    <w:rsid w:val="00A41293"/>
    <w:rsid w:val="00A413E7"/>
    <w:rsid w:val="00A41549"/>
    <w:rsid w:val="00A41586"/>
    <w:rsid w:val="00A416D2"/>
    <w:rsid w:val="00A42CA7"/>
    <w:rsid w:val="00A42CE1"/>
    <w:rsid w:val="00A43EDC"/>
    <w:rsid w:val="00A440AF"/>
    <w:rsid w:val="00A4492A"/>
    <w:rsid w:val="00A44F4D"/>
    <w:rsid w:val="00A457D1"/>
    <w:rsid w:val="00A46F7B"/>
    <w:rsid w:val="00A51F2C"/>
    <w:rsid w:val="00A51F3A"/>
    <w:rsid w:val="00A538D5"/>
    <w:rsid w:val="00A541EB"/>
    <w:rsid w:val="00A5550F"/>
    <w:rsid w:val="00A55E6D"/>
    <w:rsid w:val="00A57194"/>
    <w:rsid w:val="00A574F1"/>
    <w:rsid w:val="00A57F0D"/>
    <w:rsid w:val="00A60E29"/>
    <w:rsid w:val="00A61317"/>
    <w:rsid w:val="00A624A8"/>
    <w:rsid w:val="00A63238"/>
    <w:rsid w:val="00A63831"/>
    <w:rsid w:val="00A63C85"/>
    <w:rsid w:val="00A640D6"/>
    <w:rsid w:val="00A6434D"/>
    <w:rsid w:val="00A64E0B"/>
    <w:rsid w:val="00A65613"/>
    <w:rsid w:val="00A65E8D"/>
    <w:rsid w:val="00A6625D"/>
    <w:rsid w:val="00A66C9F"/>
    <w:rsid w:val="00A70384"/>
    <w:rsid w:val="00A70A38"/>
    <w:rsid w:val="00A70DAC"/>
    <w:rsid w:val="00A7260B"/>
    <w:rsid w:val="00A72765"/>
    <w:rsid w:val="00A72F29"/>
    <w:rsid w:val="00A73500"/>
    <w:rsid w:val="00A746CC"/>
    <w:rsid w:val="00A74BC8"/>
    <w:rsid w:val="00A759DE"/>
    <w:rsid w:val="00A75A8F"/>
    <w:rsid w:val="00A77A78"/>
    <w:rsid w:val="00A80164"/>
    <w:rsid w:val="00A80481"/>
    <w:rsid w:val="00A81670"/>
    <w:rsid w:val="00A816FA"/>
    <w:rsid w:val="00A81E67"/>
    <w:rsid w:val="00A831FD"/>
    <w:rsid w:val="00A835D8"/>
    <w:rsid w:val="00A83CB9"/>
    <w:rsid w:val="00A83DD1"/>
    <w:rsid w:val="00A851E6"/>
    <w:rsid w:val="00A85919"/>
    <w:rsid w:val="00A85B7E"/>
    <w:rsid w:val="00A8652C"/>
    <w:rsid w:val="00A86FDE"/>
    <w:rsid w:val="00A870DF"/>
    <w:rsid w:val="00A873ED"/>
    <w:rsid w:val="00A903CC"/>
    <w:rsid w:val="00A909D8"/>
    <w:rsid w:val="00A919F1"/>
    <w:rsid w:val="00A92090"/>
    <w:rsid w:val="00A92799"/>
    <w:rsid w:val="00A92803"/>
    <w:rsid w:val="00A92CBF"/>
    <w:rsid w:val="00A949C5"/>
    <w:rsid w:val="00A95527"/>
    <w:rsid w:val="00A95B1D"/>
    <w:rsid w:val="00A97500"/>
    <w:rsid w:val="00A975F2"/>
    <w:rsid w:val="00A97742"/>
    <w:rsid w:val="00A9780A"/>
    <w:rsid w:val="00AA0244"/>
    <w:rsid w:val="00AA0895"/>
    <w:rsid w:val="00AA141A"/>
    <w:rsid w:val="00AA1CE3"/>
    <w:rsid w:val="00AA2758"/>
    <w:rsid w:val="00AA321D"/>
    <w:rsid w:val="00AA39D1"/>
    <w:rsid w:val="00AA42E5"/>
    <w:rsid w:val="00AA453A"/>
    <w:rsid w:val="00AA68B4"/>
    <w:rsid w:val="00AA68C3"/>
    <w:rsid w:val="00AA7242"/>
    <w:rsid w:val="00AA749D"/>
    <w:rsid w:val="00AA75BD"/>
    <w:rsid w:val="00AA7DDD"/>
    <w:rsid w:val="00AB1128"/>
    <w:rsid w:val="00AB1326"/>
    <w:rsid w:val="00AB1437"/>
    <w:rsid w:val="00AB1F28"/>
    <w:rsid w:val="00AB2D32"/>
    <w:rsid w:val="00AB4C84"/>
    <w:rsid w:val="00AB5679"/>
    <w:rsid w:val="00AC1143"/>
    <w:rsid w:val="00AC1364"/>
    <w:rsid w:val="00AC1CE7"/>
    <w:rsid w:val="00AC22BA"/>
    <w:rsid w:val="00AC2B02"/>
    <w:rsid w:val="00AC38C3"/>
    <w:rsid w:val="00AC3C0E"/>
    <w:rsid w:val="00AC3D94"/>
    <w:rsid w:val="00AC4894"/>
    <w:rsid w:val="00AC5F57"/>
    <w:rsid w:val="00AC6CE5"/>
    <w:rsid w:val="00AC70BC"/>
    <w:rsid w:val="00AC710D"/>
    <w:rsid w:val="00AD022E"/>
    <w:rsid w:val="00AD048E"/>
    <w:rsid w:val="00AD2778"/>
    <w:rsid w:val="00AD2BDA"/>
    <w:rsid w:val="00AD3EA5"/>
    <w:rsid w:val="00AD4192"/>
    <w:rsid w:val="00AD48EA"/>
    <w:rsid w:val="00AD5174"/>
    <w:rsid w:val="00AD560F"/>
    <w:rsid w:val="00AD58B4"/>
    <w:rsid w:val="00AD616C"/>
    <w:rsid w:val="00AD6704"/>
    <w:rsid w:val="00AD69E0"/>
    <w:rsid w:val="00AD6AA3"/>
    <w:rsid w:val="00AD6BC5"/>
    <w:rsid w:val="00AD7165"/>
    <w:rsid w:val="00AD75D8"/>
    <w:rsid w:val="00AE004F"/>
    <w:rsid w:val="00AE00E8"/>
    <w:rsid w:val="00AE00EC"/>
    <w:rsid w:val="00AE055E"/>
    <w:rsid w:val="00AE09DF"/>
    <w:rsid w:val="00AE0A5A"/>
    <w:rsid w:val="00AE0DFB"/>
    <w:rsid w:val="00AE137E"/>
    <w:rsid w:val="00AE1732"/>
    <w:rsid w:val="00AE2635"/>
    <w:rsid w:val="00AE2E08"/>
    <w:rsid w:val="00AE467B"/>
    <w:rsid w:val="00AE4CEC"/>
    <w:rsid w:val="00AE58CA"/>
    <w:rsid w:val="00AE5BC2"/>
    <w:rsid w:val="00AE67C5"/>
    <w:rsid w:val="00AE6CAC"/>
    <w:rsid w:val="00AE7493"/>
    <w:rsid w:val="00AF0E79"/>
    <w:rsid w:val="00AF130C"/>
    <w:rsid w:val="00AF1ADC"/>
    <w:rsid w:val="00AF2D36"/>
    <w:rsid w:val="00AF2F5E"/>
    <w:rsid w:val="00AF34A5"/>
    <w:rsid w:val="00AF37A2"/>
    <w:rsid w:val="00AF3CE4"/>
    <w:rsid w:val="00AF4260"/>
    <w:rsid w:val="00AF4837"/>
    <w:rsid w:val="00AF5C17"/>
    <w:rsid w:val="00AF5FF9"/>
    <w:rsid w:val="00AF643D"/>
    <w:rsid w:val="00AF650D"/>
    <w:rsid w:val="00AF6662"/>
    <w:rsid w:val="00AF7860"/>
    <w:rsid w:val="00B009A6"/>
    <w:rsid w:val="00B0182A"/>
    <w:rsid w:val="00B03487"/>
    <w:rsid w:val="00B03C8E"/>
    <w:rsid w:val="00B04A9C"/>
    <w:rsid w:val="00B04E6E"/>
    <w:rsid w:val="00B04F06"/>
    <w:rsid w:val="00B05814"/>
    <w:rsid w:val="00B07601"/>
    <w:rsid w:val="00B079CF"/>
    <w:rsid w:val="00B07CE9"/>
    <w:rsid w:val="00B10633"/>
    <w:rsid w:val="00B112E5"/>
    <w:rsid w:val="00B135C0"/>
    <w:rsid w:val="00B13CB8"/>
    <w:rsid w:val="00B159D3"/>
    <w:rsid w:val="00B162E2"/>
    <w:rsid w:val="00B1647E"/>
    <w:rsid w:val="00B16548"/>
    <w:rsid w:val="00B166AA"/>
    <w:rsid w:val="00B166C8"/>
    <w:rsid w:val="00B17430"/>
    <w:rsid w:val="00B17C71"/>
    <w:rsid w:val="00B17F31"/>
    <w:rsid w:val="00B2235E"/>
    <w:rsid w:val="00B22D86"/>
    <w:rsid w:val="00B231CB"/>
    <w:rsid w:val="00B23B94"/>
    <w:rsid w:val="00B241FC"/>
    <w:rsid w:val="00B248A0"/>
    <w:rsid w:val="00B24A36"/>
    <w:rsid w:val="00B254A2"/>
    <w:rsid w:val="00B264B8"/>
    <w:rsid w:val="00B267A0"/>
    <w:rsid w:val="00B2734A"/>
    <w:rsid w:val="00B2799F"/>
    <w:rsid w:val="00B30095"/>
    <w:rsid w:val="00B301FF"/>
    <w:rsid w:val="00B30496"/>
    <w:rsid w:val="00B33E59"/>
    <w:rsid w:val="00B34268"/>
    <w:rsid w:val="00B34433"/>
    <w:rsid w:val="00B349C7"/>
    <w:rsid w:val="00B350CF"/>
    <w:rsid w:val="00B3516B"/>
    <w:rsid w:val="00B35D82"/>
    <w:rsid w:val="00B36804"/>
    <w:rsid w:val="00B3697A"/>
    <w:rsid w:val="00B36B9D"/>
    <w:rsid w:val="00B3721C"/>
    <w:rsid w:val="00B37607"/>
    <w:rsid w:val="00B37F4B"/>
    <w:rsid w:val="00B42886"/>
    <w:rsid w:val="00B4425F"/>
    <w:rsid w:val="00B448E4"/>
    <w:rsid w:val="00B452FE"/>
    <w:rsid w:val="00B454AF"/>
    <w:rsid w:val="00B46861"/>
    <w:rsid w:val="00B46D71"/>
    <w:rsid w:val="00B47459"/>
    <w:rsid w:val="00B47A76"/>
    <w:rsid w:val="00B47AEB"/>
    <w:rsid w:val="00B50223"/>
    <w:rsid w:val="00B50512"/>
    <w:rsid w:val="00B51259"/>
    <w:rsid w:val="00B531C9"/>
    <w:rsid w:val="00B5430E"/>
    <w:rsid w:val="00B54EF4"/>
    <w:rsid w:val="00B55047"/>
    <w:rsid w:val="00B55539"/>
    <w:rsid w:val="00B55687"/>
    <w:rsid w:val="00B55859"/>
    <w:rsid w:val="00B55F0E"/>
    <w:rsid w:val="00B56F13"/>
    <w:rsid w:val="00B57495"/>
    <w:rsid w:val="00B6018E"/>
    <w:rsid w:val="00B6072E"/>
    <w:rsid w:val="00B60896"/>
    <w:rsid w:val="00B60DE5"/>
    <w:rsid w:val="00B60E7A"/>
    <w:rsid w:val="00B61B55"/>
    <w:rsid w:val="00B62595"/>
    <w:rsid w:val="00B639D7"/>
    <w:rsid w:val="00B63EFA"/>
    <w:rsid w:val="00B6400B"/>
    <w:rsid w:val="00B64A09"/>
    <w:rsid w:val="00B64F32"/>
    <w:rsid w:val="00B65972"/>
    <w:rsid w:val="00B6667D"/>
    <w:rsid w:val="00B66EB4"/>
    <w:rsid w:val="00B67115"/>
    <w:rsid w:val="00B707D9"/>
    <w:rsid w:val="00B71042"/>
    <w:rsid w:val="00B711CE"/>
    <w:rsid w:val="00B72577"/>
    <w:rsid w:val="00B72859"/>
    <w:rsid w:val="00B72DCD"/>
    <w:rsid w:val="00B74077"/>
    <w:rsid w:val="00B74338"/>
    <w:rsid w:val="00B746AA"/>
    <w:rsid w:val="00B74BBF"/>
    <w:rsid w:val="00B750FD"/>
    <w:rsid w:val="00B7615C"/>
    <w:rsid w:val="00B80F95"/>
    <w:rsid w:val="00B81EC1"/>
    <w:rsid w:val="00B81FF7"/>
    <w:rsid w:val="00B81FFB"/>
    <w:rsid w:val="00B82B29"/>
    <w:rsid w:val="00B835A0"/>
    <w:rsid w:val="00B836AD"/>
    <w:rsid w:val="00B845EE"/>
    <w:rsid w:val="00B84C02"/>
    <w:rsid w:val="00B84D3A"/>
    <w:rsid w:val="00B84DA4"/>
    <w:rsid w:val="00B85348"/>
    <w:rsid w:val="00B85658"/>
    <w:rsid w:val="00B85C32"/>
    <w:rsid w:val="00B90469"/>
    <w:rsid w:val="00B90B10"/>
    <w:rsid w:val="00B92096"/>
    <w:rsid w:val="00B9276A"/>
    <w:rsid w:val="00B92CA8"/>
    <w:rsid w:val="00B93548"/>
    <w:rsid w:val="00B939EE"/>
    <w:rsid w:val="00B93FF6"/>
    <w:rsid w:val="00B94469"/>
    <w:rsid w:val="00B94A1C"/>
    <w:rsid w:val="00B96131"/>
    <w:rsid w:val="00B96327"/>
    <w:rsid w:val="00B96922"/>
    <w:rsid w:val="00B979D9"/>
    <w:rsid w:val="00B97A40"/>
    <w:rsid w:val="00B97E31"/>
    <w:rsid w:val="00B97E6B"/>
    <w:rsid w:val="00BA014F"/>
    <w:rsid w:val="00BA0D9E"/>
    <w:rsid w:val="00BA1443"/>
    <w:rsid w:val="00BA1F9C"/>
    <w:rsid w:val="00BA3ABE"/>
    <w:rsid w:val="00BA44E6"/>
    <w:rsid w:val="00BA4B9B"/>
    <w:rsid w:val="00BA648A"/>
    <w:rsid w:val="00BA6A33"/>
    <w:rsid w:val="00BB0E51"/>
    <w:rsid w:val="00BB16F6"/>
    <w:rsid w:val="00BB26E1"/>
    <w:rsid w:val="00BB3169"/>
    <w:rsid w:val="00BB3489"/>
    <w:rsid w:val="00BB3D4C"/>
    <w:rsid w:val="00BB3F36"/>
    <w:rsid w:val="00BB4200"/>
    <w:rsid w:val="00BB48EF"/>
    <w:rsid w:val="00BB5570"/>
    <w:rsid w:val="00BB5824"/>
    <w:rsid w:val="00BB5973"/>
    <w:rsid w:val="00BB60EB"/>
    <w:rsid w:val="00BC046B"/>
    <w:rsid w:val="00BC0FDC"/>
    <w:rsid w:val="00BC1429"/>
    <w:rsid w:val="00BC1618"/>
    <w:rsid w:val="00BC1D27"/>
    <w:rsid w:val="00BC22ED"/>
    <w:rsid w:val="00BC32EE"/>
    <w:rsid w:val="00BC3ABD"/>
    <w:rsid w:val="00BC3F91"/>
    <w:rsid w:val="00BC499B"/>
    <w:rsid w:val="00BC575E"/>
    <w:rsid w:val="00BC6C02"/>
    <w:rsid w:val="00BC6E4A"/>
    <w:rsid w:val="00BC6F5F"/>
    <w:rsid w:val="00BC72AB"/>
    <w:rsid w:val="00BC7310"/>
    <w:rsid w:val="00BC7AEF"/>
    <w:rsid w:val="00BC7FD0"/>
    <w:rsid w:val="00BD0307"/>
    <w:rsid w:val="00BD0659"/>
    <w:rsid w:val="00BD11D4"/>
    <w:rsid w:val="00BD14E9"/>
    <w:rsid w:val="00BD2283"/>
    <w:rsid w:val="00BD2651"/>
    <w:rsid w:val="00BD3B2B"/>
    <w:rsid w:val="00BD4866"/>
    <w:rsid w:val="00BD5CE5"/>
    <w:rsid w:val="00BD6CC8"/>
    <w:rsid w:val="00BD763A"/>
    <w:rsid w:val="00BD7837"/>
    <w:rsid w:val="00BD7E1C"/>
    <w:rsid w:val="00BE0668"/>
    <w:rsid w:val="00BE1948"/>
    <w:rsid w:val="00BE299B"/>
    <w:rsid w:val="00BE3094"/>
    <w:rsid w:val="00BE3481"/>
    <w:rsid w:val="00BE3C38"/>
    <w:rsid w:val="00BE3CC3"/>
    <w:rsid w:val="00BE463E"/>
    <w:rsid w:val="00BE4A7D"/>
    <w:rsid w:val="00BE5BF2"/>
    <w:rsid w:val="00BE6001"/>
    <w:rsid w:val="00BE6263"/>
    <w:rsid w:val="00BE7210"/>
    <w:rsid w:val="00BE773D"/>
    <w:rsid w:val="00BE7996"/>
    <w:rsid w:val="00BE7A16"/>
    <w:rsid w:val="00BF1163"/>
    <w:rsid w:val="00BF1ED0"/>
    <w:rsid w:val="00BF252A"/>
    <w:rsid w:val="00BF2A5D"/>
    <w:rsid w:val="00BF2D31"/>
    <w:rsid w:val="00BF2D73"/>
    <w:rsid w:val="00BF349F"/>
    <w:rsid w:val="00BF5B4D"/>
    <w:rsid w:val="00BF6C94"/>
    <w:rsid w:val="00BF7274"/>
    <w:rsid w:val="00BF7F31"/>
    <w:rsid w:val="00C003E0"/>
    <w:rsid w:val="00C0065B"/>
    <w:rsid w:val="00C009FE"/>
    <w:rsid w:val="00C0158D"/>
    <w:rsid w:val="00C01D6A"/>
    <w:rsid w:val="00C02ABB"/>
    <w:rsid w:val="00C03085"/>
    <w:rsid w:val="00C035DD"/>
    <w:rsid w:val="00C036BE"/>
    <w:rsid w:val="00C0385E"/>
    <w:rsid w:val="00C03A57"/>
    <w:rsid w:val="00C03D1F"/>
    <w:rsid w:val="00C03FE0"/>
    <w:rsid w:val="00C04A06"/>
    <w:rsid w:val="00C05CEF"/>
    <w:rsid w:val="00C05D49"/>
    <w:rsid w:val="00C1006C"/>
    <w:rsid w:val="00C1029F"/>
    <w:rsid w:val="00C10DAB"/>
    <w:rsid w:val="00C1199A"/>
    <w:rsid w:val="00C121CF"/>
    <w:rsid w:val="00C13335"/>
    <w:rsid w:val="00C13CDD"/>
    <w:rsid w:val="00C14130"/>
    <w:rsid w:val="00C14BAC"/>
    <w:rsid w:val="00C177B6"/>
    <w:rsid w:val="00C17B3F"/>
    <w:rsid w:val="00C20505"/>
    <w:rsid w:val="00C20C17"/>
    <w:rsid w:val="00C2200B"/>
    <w:rsid w:val="00C23003"/>
    <w:rsid w:val="00C243B8"/>
    <w:rsid w:val="00C24F2E"/>
    <w:rsid w:val="00C24FB5"/>
    <w:rsid w:val="00C2513C"/>
    <w:rsid w:val="00C25285"/>
    <w:rsid w:val="00C26124"/>
    <w:rsid w:val="00C26DD7"/>
    <w:rsid w:val="00C30158"/>
    <w:rsid w:val="00C311D0"/>
    <w:rsid w:val="00C3243D"/>
    <w:rsid w:val="00C32683"/>
    <w:rsid w:val="00C32F17"/>
    <w:rsid w:val="00C33135"/>
    <w:rsid w:val="00C33646"/>
    <w:rsid w:val="00C337A4"/>
    <w:rsid w:val="00C33C8B"/>
    <w:rsid w:val="00C34229"/>
    <w:rsid w:val="00C34739"/>
    <w:rsid w:val="00C35090"/>
    <w:rsid w:val="00C351B2"/>
    <w:rsid w:val="00C35212"/>
    <w:rsid w:val="00C35252"/>
    <w:rsid w:val="00C35DAB"/>
    <w:rsid w:val="00C362C4"/>
    <w:rsid w:val="00C36B8E"/>
    <w:rsid w:val="00C36E22"/>
    <w:rsid w:val="00C36FDD"/>
    <w:rsid w:val="00C37301"/>
    <w:rsid w:val="00C41B98"/>
    <w:rsid w:val="00C4207D"/>
    <w:rsid w:val="00C427F4"/>
    <w:rsid w:val="00C4283D"/>
    <w:rsid w:val="00C42E94"/>
    <w:rsid w:val="00C43E23"/>
    <w:rsid w:val="00C455E0"/>
    <w:rsid w:val="00C4562B"/>
    <w:rsid w:val="00C45A59"/>
    <w:rsid w:val="00C47367"/>
    <w:rsid w:val="00C504AD"/>
    <w:rsid w:val="00C50753"/>
    <w:rsid w:val="00C51008"/>
    <w:rsid w:val="00C51316"/>
    <w:rsid w:val="00C51F0B"/>
    <w:rsid w:val="00C52B58"/>
    <w:rsid w:val="00C52D7A"/>
    <w:rsid w:val="00C53E0A"/>
    <w:rsid w:val="00C548A8"/>
    <w:rsid w:val="00C5491E"/>
    <w:rsid w:val="00C55507"/>
    <w:rsid w:val="00C5705F"/>
    <w:rsid w:val="00C61050"/>
    <w:rsid w:val="00C612AD"/>
    <w:rsid w:val="00C6164E"/>
    <w:rsid w:val="00C61951"/>
    <w:rsid w:val="00C61ECA"/>
    <w:rsid w:val="00C61F54"/>
    <w:rsid w:val="00C6323B"/>
    <w:rsid w:val="00C64B79"/>
    <w:rsid w:val="00C66585"/>
    <w:rsid w:val="00C66F0E"/>
    <w:rsid w:val="00C674E4"/>
    <w:rsid w:val="00C7101C"/>
    <w:rsid w:val="00C74035"/>
    <w:rsid w:val="00C74584"/>
    <w:rsid w:val="00C74FAA"/>
    <w:rsid w:val="00C750D7"/>
    <w:rsid w:val="00C7540B"/>
    <w:rsid w:val="00C75461"/>
    <w:rsid w:val="00C76015"/>
    <w:rsid w:val="00C77048"/>
    <w:rsid w:val="00C77540"/>
    <w:rsid w:val="00C777A6"/>
    <w:rsid w:val="00C779C9"/>
    <w:rsid w:val="00C80C2E"/>
    <w:rsid w:val="00C80D36"/>
    <w:rsid w:val="00C8159A"/>
    <w:rsid w:val="00C825A9"/>
    <w:rsid w:val="00C83792"/>
    <w:rsid w:val="00C83D23"/>
    <w:rsid w:val="00C83E3D"/>
    <w:rsid w:val="00C843D6"/>
    <w:rsid w:val="00C85B88"/>
    <w:rsid w:val="00C85F5A"/>
    <w:rsid w:val="00C863DA"/>
    <w:rsid w:val="00C86590"/>
    <w:rsid w:val="00C8672D"/>
    <w:rsid w:val="00C8682D"/>
    <w:rsid w:val="00C90A74"/>
    <w:rsid w:val="00C91DBC"/>
    <w:rsid w:val="00C9265D"/>
    <w:rsid w:val="00C93A83"/>
    <w:rsid w:val="00C93E37"/>
    <w:rsid w:val="00C94357"/>
    <w:rsid w:val="00C9529E"/>
    <w:rsid w:val="00C95AE9"/>
    <w:rsid w:val="00C96F73"/>
    <w:rsid w:val="00CA2121"/>
    <w:rsid w:val="00CA243F"/>
    <w:rsid w:val="00CA2968"/>
    <w:rsid w:val="00CA2B0A"/>
    <w:rsid w:val="00CA37EA"/>
    <w:rsid w:val="00CA3E58"/>
    <w:rsid w:val="00CA3F70"/>
    <w:rsid w:val="00CA4790"/>
    <w:rsid w:val="00CA4C79"/>
    <w:rsid w:val="00CA4D02"/>
    <w:rsid w:val="00CA518F"/>
    <w:rsid w:val="00CA58C6"/>
    <w:rsid w:val="00CA6125"/>
    <w:rsid w:val="00CA636A"/>
    <w:rsid w:val="00CA7465"/>
    <w:rsid w:val="00CA7B78"/>
    <w:rsid w:val="00CA7EEE"/>
    <w:rsid w:val="00CB01FB"/>
    <w:rsid w:val="00CB0660"/>
    <w:rsid w:val="00CB1458"/>
    <w:rsid w:val="00CB1E86"/>
    <w:rsid w:val="00CB1EA7"/>
    <w:rsid w:val="00CB1F29"/>
    <w:rsid w:val="00CB24D0"/>
    <w:rsid w:val="00CB259E"/>
    <w:rsid w:val="00CB25B3"/>
    <w:rsid w:val="00CB27C4"/>
    <w:rsid w:val="00CB3349"/>
    <w:rsid w:val="00CB35A6"/>
    <w:rsid w:val="00CB35ED"/>
    <w:rsid w:val="00CB3841"/>
    <w:rsid w:val="00CB3D82"/>
    <w:rsid w:val="00CB3DE3"/>
    <w:rsid w:val="00CB45C7"/>
    <w:rsid w:val="00CB4A58"/>
    <w:rsid w:val="00CB4DE7"/>
    <w:rsid w:val="00CB5731"/>
    <w:rsid w:val="00CB60A7"/>
    <w:rsid w:val="00CB62AB"/>
    <w:rsid w:val="00CB79C1"/>
    <w:rsid w:val="00CB7DE9"/>
    <w:rsid w:val="00CC037C"/>
    <w:rsid w:val="00CC0668"/>
    <w:rsid w:val="00CC1436"/>
    <w:rsid w:val="00CC1EC4"/>
    <w:rsid w:val="00CC2E87"/>
    <w:rsid w:val="00CC314C"/>
    <w:rsid w:val="00CC4776"/>
    <w:rsid w:val="00CC4C6A"/>
    <w:rsid w:val="00CC66EC"/>
    <w:rsid w:val="00CC69C8"/>
    <w:rsid w:val="00CC6FB7"/>
    <w:rsid w:val="00CC70D6"/>
    <w:rsid w:val="00CD2539"/>
    <w:rsid w:val="00CD2A6D"/>
    <w:rsid w:val="00CD2BAC"/>
    <w:rsid w:val="00CD336D"/>
    <w:rsid w:val="00CD3B94"/>
    <w:rsid w:val="00CD44B8"/>
    <w:rsid w:val="00CD4750"/>
    <w:rsid w:val="00CD4C2A"/>
    <w:rsid w:val="00CD50B5"/>
    <w:rsid w:val="00CD5C47"/>
    <w:rsid w:val="00CD5D5A"/>
    <w:rsid w:val="00CD636A"/>
    <w:rsid w:val="00CD6F3D"/>
    <w:rsid w:val="00CD6FA6"/>
    <w:rsid w:val="00CD714A"/>
    <w:rsid w:val="00CD7B29"/>
    <w:rsid w:val="00CD7C2C"/>
    <w:rsid w:val="00CD7D71"/>
    <w:rsid w:val="00CE05B0"/>
    <w:rsid w:val="00CE0BC2"/>
    <w:rsid w:val="00CE160F"/>
    <w:rsid w:val="00CE26E7"/>
    <w:rsid w:val="00CE2BF7"/>
    <w:rsid w:val="00CE307E"/>
    <w:rsid w:val="00CE311F"/>
    <w:rsid w:val="00CE31D5"/>
    <w:rsid w:val="00CE4A29"/>
    <w:rsid w:val="00CE4E12"/>
    <w:rsid w:val="00CE5077"/>
    <w:rsid w:val="00CE5F00"/>
    <w:rsid w:val="00CE5F29"/>
    <w:rsid w:val="00CE6064"/>
    <w:rsid w:val="00CE6E55"/>
    <w:rsid w:val="00CE75CA"/>
    <w:rsid w:val="00CF073A"/>
    <w:rsid w:val="00CF0A57"/>
    <w:rsid w:val="00CF1E8E"/>
    <w:rsid w:val="00CF2B1D"/>
    <w:rsid w:val="00CF2F53"/>
    <w:rsid w:val="00CF309B"/>
    <w:rsid w:val="00CF420A"/>
    <w:rsid w:val="00CF55C1"/>
    <w:rsid w:val="00CF5BF2"/>
    <w:rsid w:val="00CF6F16"/>
    <w:rsid w:val="00D00A38"/>
    <w:rsid w:val="00D01CA6"/>
    <w:rsid w:val="00D022E2"/>
    <w:rsid w:val="00D03A25"/>
    <w:rsid w:val="00D03B24"/>
    <w:rsid w:val="00D03F16"/>
    <w:rsid w:val="00D04012"/>
    <w:rsid w:val="00D04248"/>
    <w:rsid w:val="00D048D5"/>
    <w:rsid w:val="00D04A6D"/>
    <w:rsid w:val="00D04FAE"/>
    <w:rsid w:val="00D05569"/>
    <w:rsid w:val="00D06394"/>
    <w:rsid w:val="00D0749D"/>
    <w:rsid w:val="00D07719"/>
    <w:rsid w:val="00D0785E"/>
    <w:rsid w:val="00D11481"/>
    <w:rsid w:val="00D1171E"/>
    <w:rsid w:val="00D12406"/>
    <w:rsid w:val="00D12527"/>
    <w:rsid w:val="00D132F6"/>
    <w:rsid w:val="00D144F7"/>
    <w:rsid w:val="00D16559"/>
    <w:rsid w:val="00D165ED"/>
    <w:rsid w:val="00D16644"/>
    <w:rsid w:val="00D16F54"/>
    <w:rsid w:val="00D20A42"/>
    <w:rsid w:val="00D20EF2"/>
    <w:rsid w:val="00D21AAA"/>
    <w:rsid w:val="00D21D56"/>
    <w:rsid w:val="00D22676"/>
    <w:rsid w:val="00D2268A"/>
    <w:rsid w:val="00D226EA"/>
    <w:rsid w:val="00D2358D"/>
    <w:rsid w:val="00D2413F"/>
    <w:rsid w:val="00D253A7"/>
    <w:rsid w:val="00D2638F"/>
    <w:rsid w:val="00D27019"/>
    <w:rsid w:val="00D27296"/>
    <w:rsid w:val="00D27684"/>
    <w:rsid w:val="00D302DE"/>
    <w:rsid w:val="00D309B7"/>
    <w:rsid w:val="00D30EAE"/>
    <w:rsid w:val="00D311E2"/>
    <w:rsid w:val="00D32A70"/>
    <w:rsid w:val="00D32DB7"/>
    <w:rsid w:val="00D32FCF"/>
    <w:rsid w:val="00D344CA"/>
    <w:rsid w:val="00D3555C"/>
    <w:rsid w:val="00D35A47"/>
    <w:rsid w:val="00D35DF0"/>
    <w:rsid w:val="00D3666F"/>
    <w:rsid w:val="00D375C4"/>
    <w:rsid w:val="00D37BF1"/>
    <w:rsid w:val="00D40F4D"/>
    <w:rsid w:val="00D41B0B"/>
    <w:rsid w:val="00D41C19"/>
    <w:rsid w:val="00D42CFB"/>
    <w:rsid w:val="00D43FFE"/>
    <w:rsid w:val="00D446E6"/>
    <w:rsid w:val="00D45410"/>
    <w:rsid w:val="00D461B9"/>
    <w:rsid w:val="00D4642E"/>
    <w:rsid w:val="00D47899"/>
    <w:rsid w:val="00D47ECF"/>
    <w:rsid w:val="00D47F57"/>
    <w:rsid w:val="00D5313C"/>
    <w:rsid w:val="00D53813"/>
    <w:rsid w:val="00D54416"/>
    <w:rsid w:val="00D54D53"/>
    <w:rsid w:val="00D550FE"/>
    <w:rsid w:val="00D55ADD"/>
    <w:rsid w:val="00D56CC9"/>
    <w:rsid w:val="00D56FFC"/>
    <w:rsid w:val="00D60425"/>
    <w:rsid w:val="00D60D74"/>
    <w:rsid w:val="00D62EF3"/>
    <w:rsid w:val="00D639A7"/>
    <w:rsid w:val="00D643DB"/>
    <w:rsid w:val="00D644B3"/>
    <w:rsid w:val="00D64D9F"/>
    <w:rsid w:val="00D6703E"/>
    <w:rsid w:val="00D674E3"/>
    <w:rsid w:val="00D676EC"/>
    <w:rsid w:val="00D67C6A"/>
    <w:rsid w:val="00D7019A"/>
    <w:rsid w:val="00D7057A"/>
    <w:rsid w:val="00D724E3"/>
    <w:rsid w:val="00D7343B"/>
    <w:rsid w:val="00D737DE"/>
    <w:rsid w:val="00D7397B"/>
    <w:rsid w:val="00D74452"/>
    <w:rsid w:val="00D74951"/>
    <w:rsid w:val="00D74BC5"/>
    <w:rsid w:val="00D758D3"/>
    <w:rsid w:val="00D75DBA"/>
    <w:rsid w:val="00D765B1"/>
    <w:rsid w:val="00D76B87"/>
    <w:rsid w:val="00D776E6"/>
    <w:rsid w:val="00D77C27"/>
    <w:rsid w:val="00D80081"/>
    <w:rsid w:val="00D80287"/>
    <w:rsid w:val="00D8088C"/>
    <w:rsid w:val="00D80ACF"/>
    <w:rsid w:val="00D81874"/>
    <w:rsid w:val="00D81DA5"/>
    <w:rsid w:val="00D81F1B"/>
    <w:rsid w:val="00D8241A"/>
    <w:rsid w:val="00D82C08"/>
    <w:rsid w:val="00D83859"/>
    <w:rsid w:val="00D84C90"/>
    <w:rsid w:val="00D84D40"/>
    <w:rsid w:val="00D84E97"/>
    <w:rsid w:val="00D851B1"/>
    <w:rsid w:val="00D85828"/>
    <w:rsid w:val="00D8770F"/>
    <w:rsid w:val="00D8791E"/>
    <w:rsid w:val="00D87E92"/>
    <w:rsid w:val="00D913FF"/>
    <w:rsid w:val="00D92727"/>
    <w:rsid w:val="00D929FB"/>
    <w:rsid w:val="00D92E2C"/>
    <w:rsid w:val="00D93A32"/>
    <w:rsid w:val="00D93C69"/>
    <w:rsid w:val="00D93E78"/>
    <w:rsid w:val="00D9427A"/>
    <w:rsid w:val="00D94917"/>
    <w:rsid w:val="00D94B61"/>
    <w:rsid w:val="00D95B1F"/>
    <w:rsid w:val="00D95FA7"/>
    <w:rsid w:val="00D964A7"/>
    <w:rsid w:val="00D96B52"/>
    <w:rsid w:val="00D96D6E"/>
    <w:rsid w:val="00DA00A2"/>
    <w:rsid w:val="00DA01F3"/>
    <w:rsid w:val="00DA071F"/>
    <w:rsid w:val="00DA0D7F"/>
    <w:rsid w:val="00DA1086"/>
    <w:rsid w:val="00DA1378"/>
    <w:rsid w:val="00DA170F"/>
    <w:rsid w:val="00DA2120"/>
    <w:rsid w:val="00DA23AA"/>
    <w:rsid w:val="00DA2408"/>
    <w:rsid w:val="00DA35BE"/>
    <w:rsid w:val="00DA3F5F"/>
    <w:rsid w:val="00DA47AC"/>
    <w:rsid w:val="00DA564B"/>
    <w:rsid w:val="00DA5D2C"/>
    <w:rsid w:val="00DA63A7"/>
    <w:rsid w:val="00DB03BE"/>
    <w:rsid w:val="00DB14BA"/>
    <w:rsid w:val="00DB17ED"/>
    <w:rsid w:val="00DB1A8C"/>
    <w:rsid w:val="00DB1CC8"/>
    <w:rsid w:val="00DB1DD8"/>
    <w:rsid w:val="00DB2020"/>
    <w:rsid w:val="00DB258B"/>
    <w:rsid w:val="00DB2647"/>
    <w:rsid w:val="00DB27BE"/>
    <w:rsid w:val="00DB2B6F"/>
    <w:rsid w:val="00DB2E7E"/>
    <w:rsid w:val="00DB4F49"/>
    <w:rsid w:val="00DB5152"/>
    <w:rsid w:val="00DB5D64"/>
    <w:rsid w:val="00DB63B4"/>
    <w:rsid w:val="00DB6FAB"/>
    <w:rsid w:val="00DB766D"/>
    <w:rsid w:val="00DB76D0"/>
    <w:rsid w:val="00DB7771"/>
    <w:rsid w:val="00DB7E08"/>
    <w:rsid w:val="00DB7F23"/>
    <w:rsid w:val="00DC03D9"/>
    <w:rsid w:val="00DC19BA"/>
    <w:rsid w:val="00DC259D"/>
    <w:rsid w:val="00DC3506"/>
    <w:rsid w:val="00DC3A8A"/>
    <w:rsid w:val="00DC3FD1"/>
    <w:rsid w:val="00DC4098"/>
    <w:rsid w:val="00DC4B20"/>
    <w:rsid w:val="00DC5277"/>
    <w:rsid w:val="00DC577D"/>
    <w:rsid w:val="00DC5A85"/>
    <w:rsid w:val="00DC5ECB"/>
    <w:rsid w:val="00DC71DA"/>
    <w:rsid w:val="00DD0B35"/>
    <w:rsid w:val="00DD14B7"/>
    <w:rsid w:val="00DD1BCC"/>
    <w:rsid w:val="00DD1F4F"/>
    <w:rsid w:val="00DD406F"/>
    <w:rsid w:val="00DD4408"/>
    <w:rsid w:val="00DD4996"/>
    <w:rsid w:val="00DD5456"/>
    <w:rsid w:val="00DD54A3"/>
    <w:rsid w:val="00DD68A5"/>
    <w:rsid w:val="00DD69CF"/>
    <w:rsid w:val="00DD78E0"/>
    <w:rsid w:val="00DE15DA"/>
    <w:rsid w:val="00DE1E97"/>
    <w:rsid w:val="00DE24FB"/>
    <w:rsid w:val="00DE428E"/>
    <w:rsid w:val="00DE564C"/>
    <w:rsid w:val="00DE6040"/>
    <w:rsid w:val="00DE6981"/>
    <w:rsid w:val="00DE6BCE"/>
    <w:rsid w:val="00DE6CB1"/>
    <w:rsid w:val="00DE74E5"/>
    <w:rsid w:val="00DE7B00"/>
    <w:rsid w:val="00DF0E71"/>
    <w:rsid w:val="00DF200B"/>
    <w:rsid w:val="00DF2259"/>
    <w:rsid w:val="00DF42E6"/>
    <w:rsid w:val="00DF544A"/>
    <w:rsid w:val="00DF581F"/>
    <w:rsid w:val="00DF6AA3"/>
    <w:rsid w:val="00DF769A"/>
    <w:rsid w:val="00DF7B31"/>
    <w:rsid w:val="00DF7DAF"/>
    <w:rsid w:val="00E004D8"/>
    <w:rsid w:val="00E0103B"/>
    <w:rsid w:val="00E01650"/>
    <w:rsid w:val="00E01EF8"/>
    <w:rsid w:val="00E01FFE"/>
    <w:rsid w:val="00E020D3"/>
    <w:rsid w:val="00E02268"/>
    <w:rsid w:val="00E039BF"/>
    <w:rsid w:val="00E03A20"/>
    <w:rsid w:val="00E04120"/>
    <w:rsid w:val="00E044A3"/>
    <w:rsid w:val="00E050F8"/>
    <w:rsid w:val="00E0540C"/>
    <w:rsid w:val="00E05D35"/>
    <w:rsid w:val="00E06439"/>
    <w:rsid w:val="00E067DE"/>
    <w:rsid w:val="00E06B06"/>
    <w:rsid w:val="00E101DF"/>
    <w:rsid w:val="00E11B90"/>
    <w:rsid w:val="00E12C70"/>
    <w:rsid w:val="00E12D35"/>
    <w:rsid w:val="00E12FC3"/>
    <w:rsid w:val="00E132CD"/>
    <w:rsid w:val="00E13B17"/>
    <w:rsid w:val="00E140C0"/>
    <w:rsid w:val="00E1446C"/>
    <w:rsid w:val="00E14E0F"/>
    <w:rsid w:val="00E16166"/>
    <w:rsid w:val="00E16AFD"/>
    <w:rsid w:val="00E20FE1"/>
    <w:rsid w:val="00E222DD"/>
    <w:rsid w:val="00E227BC"/>
    <w:rsid w:val="00E22948"/>
    <w:rsid w:val="00E22EC6"/>
    <w:rsid w:val="00E2319B"/>
    <w:rsid w:val="00E233CE"/>
    <w:rsid w:val="00E24169"/>
    <w:rsid w:val="00E24619"/>
    <w:rsid w:val="00E247C5"/>
    <w:rsid w:val="00E24CD2"/>
    <w:rsid w:val="00E2556F"/>
    <w:rsid w:val="00E25E49"/>
    <w:rsid w:val="00E2708E"/>
    <w:rsid w:val="00E2783F"/>
    <w:rsid w:val="00E27FBF"/>
    <w:rsid w:val="00E302C4"/>
    <w:rsid w:val="00E30991"/>
    <w:rsid w:val="00E314F1"/>
    <w:rsid w:val="00E32628"/>
    <w:rsid w:val="00E32909"/>
    <w:rsid w:val="00E32D39"/>
    <w:rsid w:val="00E33A62"/>
    <w:rsid w:val="00E33C66"/>
    <w:rsid w:val="00E3503F"/>
    <w:rsid w:val="00E353D6"/>
    <w:rsid w:val="00E357EA"/>
    <w:rsid w:val="00E363AE"/>
    <w:rsid w:val="00E36ED9"/>
    <w:rsid w:val="00E37A0B"/>
    <w:rsid w:val="00E37D09"/>
    <w:rsid w:val="00E4157C"/>
    <w:rsid w:val="00E417B7"/>
    <w:rsid w:val="00E42D9F"/>
    <w:rsid w:val="00E43304"/>
    <w:rsid w:val="00E43470"/>
    <w:rsid w:val="00E43BC7"/>
    <w:rsid w:val="00E43D88"/>
    <w:rsid w:val="00E45CC7"/>
    <w:rsid w:val="00E45FF0"/>
    <w:rsid w:val="00E46475"/>
    <w:rsid w:val="00E46DAB"/>
    <w:rsid w:val="00E519B6"/>
    <w:rsid w:val="00E53644"/>
    <w:rsid w:val="00E54246"/>
    <w:rsid w:val="00E54541"/>
    <w:rsid w:val="00E54865"/>
    <w:rsid w:val="00E55A8B"/>
    <w:rsid w:val="00E56017"/>
    <w:rsid w:val="00E5625B"/>
    <w:rsid w:val="00E573AC"/>
    <w:rsid w:val="00E57650"/>
    <w:rsid w:val="00E5782E"/>
    <w:rsid w:val="00E57D4E"/>
    <w:rsid w:val="00E611A3"/>
    <w:rsid w:val="00E61455"/>
    <w:rsid w:val="00E61A18"/>
    <w:rsid w:val="00E63866"/>
    <w:rsid w:val="00E64583"/>
    <w:rsid w:val="00E66C67"/>
    <w:rsid w:val="00E67937"/>
    <w:rsid w:val="00E6794B"/>
    <w:rsid w:val="00E70456"/>
    <w:rsid w:val="00E70D04"/>
    <w:rsid w:val="00E7246A"/>
    <w:rsid w:val="00E72841"/>
    <w:rsid w:val="00E72EDA"/>
    <w:rsid w:val="00E744F7"/>
    <w:rsid w:val="00E749F4"/>
    <w:rsid w:val="00E75497"/>
    <w:rsid w:val="00E77140"/>
    <w:rsid w:val="00E77142"/>
    <w:rsid w:val="00E7729E"/>
    <w:rsid w:val="00E776B1"/>
    <w:rsid w:val="00E8013C"/>
    <w:rsid w:val="00E808FA"/>
    <w:rsid w:val="00E80F6B"/>
    <w:rsid w:val="00E813A2"/>
    <w:rsid w:val="00E82654"/>
    <w:rsid w:val="00E82668"/>
    <w:rsid w:val="00E83137"/>
    <w:rsid w:val="00E835AB"/>
    <w:rsid w:val="00E85ECE"/>
    <w:rsid w:val="00E861BB"/>
    <w:rsid w:val="00E86325"/>
    <w:rsid w:val="00E86BE2"/>
    <w:rsid w:val="00E87416"/>
    <w:rsid w:val="00E87607"/>
    <w:rsid w:val="00E87E84"/>
    <w:rsid w:val="00E87FEB"/>
    <w:rsid w:val="00E9027A"/>
    <w:rsid w:val="00E90E0A"/>
    <w:rsid w:val="00E9117C"/>
    <w:rsid w:val="00E9248D"/>
    <w:rsid w:val="00E92648"/>
    <w:rsid w:val="00E9420A"/>
    <w:rsid w:val="00E94FF2"/>
    <w:rsid w:val="00E955E9"/>
    <w:rsid w:val="00E9560D"/>
    <w:rsid w:val="00E9684D"/>
    <w:rsid w:val="00E96B91"/>
    <w:rsid w:val="00E97559"/>
    <w:rsid w:val="00E97CB3"/>
    <w:rsid w:val="00EA07B8"/>
    <w:rsid w:val="00EA0B69"/>
    <w:rsid w:val="00EA11D0"/>
    <w:rsid w:val="00EA1A4B"/>
    <w:rsid w:val="00EA1EBD"/>
    <w:rsid w:val="00EA2002"/>
    <w:rsid w:val="00EA218A"/>
    <w:rsid w:val="00EA2F06"/>
    <w:rsid w:val="00EA2F87"/>
    <w:rsid w:val="00EA2FB7"/>
    <w:rsid w:val="00EA4277"/>
    <w:rsid w:val="00EA4379"/>
    <w:rsid w:val="00EA48DD"/>
    <w:rsid w:val="00EA4E5B"/>
    <w:rsid w:val="00EA4E8C"/>
    <w:rsid w:val="00EA5B4E"/>
    <w:rsid w:val="00EA6B23"/>
    <w:rsid w:val="00EA71AC"/>
    <w:rsid w:val="00EB0742"/>
    <w:rsid w:val="00EB0795"/>
    <w:rsid w:val="00EB0AF1"/>
    <w:rsid w:val="00EB1102"/>
    <w:rsid w:val="00EB144A"/>
    <w:rsid w:val="00EB1904"/>
    <w:rsid w:val="00EB1B03"/>
    <w:rsid w:val="00EB2901"/>
    <w:rsid w:val="00EB2CE8"/>
    <w:rsid w:val="00EB3683"/>
    <w:rsid w:val="00EB3965"/>
    <w:rsid w:val="00EB3AA8"/>
    <w:rsid w:val="00EB4A3D"/>
    <w:rsid w:val="00EB63B0"/>
    <w:rsid w:val="00EB6411"/>
    <w:rsid w:val="00EB6BCA"/>
    <w:rsid w:val="00EB6D9B"/>
    <w:rsid w:val="00EB7E9A"/>
    <w:rsid w:val="00EB7F10"/>
    <w:rsid w:val="00EC0D56"/>
    <w:rsid w:val="00EC0E95"/>
    <w:rsid w:val="00EC55B9"/>
    <w:rsid w:val="00EC564A"/>
    <w:rsid w:val="00EC5F47"/>
    <w:rsid w:val="00EC60C2"/>
    <w:rsid w:val="00EC639C"/>
    <w:rsid w:val="00EC6D58"/>
    <w:rsid w:val="00EC79F2"/>
    <w:rsid w:val="00ED0C51"/>
    <w:rsid w:val="00ED138F"/>
    <w:rsid w:val="00ED3269"/>
    <w:rsid w:val="00ED46BA"/>
    <w:rsid w:val="00ED478A"/>
    <w:rsid w:val="00ED498A"/>
    <w:rsid w:val="00ED5458"/>
    <w:rsid w:val="00ED63C9"/>
    <w:rsid w:val="00ED732E"/>
    <w:rsid w:val="00ED75BA"/>
    <w:rsid w:val="00EE09D9"/>
    <w:rsid w:val="00EE1778"/>
    <w:rsid w:val="00EE193A"/>
    <w:rsid w:val="00EE1B47"/>
    <w:rsid w:val="00EE1D6C"/>
    <w:rsid w:val="00EE266F"/>
    <w:rsid w:val="00EE2CA3"/>
    <w:rsid w:val="00EE3FCD"/>
    <w:rsid w:val="00EE679A"/>
    <w:rsid w:val="00EE6A28"/>
    <w:rsid w:val="00EE7AB2"/>
    <w:rsid w:val="00EE7CE1"/>
    <w:rsid w:val="00EF01CC"/>
    <w:rsid w:val="00EF0B6A"/>
    <w:rsid w:val="00EF1D84"/>
    <w:rsid w:val="00EF1E29"/>
    <w:rsid w:val="00EF1F07"/>
    <w:rsid w:val="00EF3412"/>
    <w:rsid w:val="00EF3DBA"/>
    <w:rsid w:val="00EF4E65"/>
    <w:rsid w:val="00EF543B"/>
    <w:rsid w:val="00EF5B17"/>
    <w:rsid w:val="00EF6973"/>
    <w:rsid w:val="00EF6E3B"/>
    <w:rsid w:val="00F00161"/>
    <w:rsid w:val="00F00AD2"/>
    <w:rsid w:val="00F01650"/>
    <w:rsid w:val="00F01688"/>
    <w:rsid w:val="00F022E2"/>
    <w:rsid w:val="00F02C12"/>
    <w:rsid w:val="00F03293"/>
    <w:rsid w:val="00F03E7C"/>
    <w:rsid w:val="00F0440E"/>
    <w:rsid w:val="00F06179"/>
    <w:rsid w:val="00F06D8C"/>
    <w:rsid w:val="00F07223"/>
    <w:rsid w:val="00F074CE"/>
    <w:rsid w:val="00F07B4D"/>
    <w:rsid w:val="00F108C7"/>
    <w:rsid w:val="00F11185"/>
    <w:rsid w:val="00F112BD"/>
    <w:rsid w:val="00F12068"/>
    <w:rsid w:val="00F121BB"/>
    <w:rsid w:val="00F12DC8"/>
    <w:rsid w:val="00F136AD"/>
    <w:rsid w:val="00F1432A"/>
    <w:rsid w:val="00F15C41"/>
    <w:rsid w:val="00F15C4A"/>
    <w:rsid w:val="00F15CF8"/>
    <w:rsid w:val="00F15F82"/>
    <w:rsid w:val="00F16189"/>
    <w:rsid w:val="00F16EB3"/>
    <w:rsid w:val="00F16F00"/>
    <w:rsid w:val="00F20E65"/>
    <w:rsid w:val="00F21486"/>
    <w:rsid w:val="00F21997"/>
    <w:rsid w:val="00F21D8E"/>
    <w:rsid w:val="00F22F22"/>
    <w:rsid w:val="00F23224"/>
    <w:rsid w:val="00F23E1E"/>
    <w:rsid w:val="00F254B3"/>
    <w:rsid w:val="00F25A86"/>
    <w:rsid w:val="00F268F6"/>
    <w:rsid w:val="00F26C40"/>
    <w:rsid w:val="00F27061"/>
    <w:rsid w:val="00F2770D"/>
    <w:rsid w:val="00F27A4E"/>
    <w:rsid w:val="00F30E79"/>
    <w:rsid w:val="00F31FAB"/>
    <w:rsid w:val="00F32B45"/>
    <w:rsid w:val="00F33932"/>
    <w:rsid w:val="00F33BBA"/>
    <w:rsid w:val="00F33ECE"/>
    <w:rsid w:val="00F33FB9"/>
    <w:rsid w:val="00F3627D"/>
    <w:rsid w:val="00F3699C"/>
    <w:rsid w:val="00F36A16"/>
    <w:rsid w:val="00F36F46"/>
    <w:rsid w:val="00F374E0"/>
    <w:rsid w:val="00F378AE"/>
    <w:rsid w:val="00F40999"/>
    <w:rsid w:val="00F40ABB"/>
    <w:rsid w:val="00F414FF"/>
    <w:rsid w:val="00F4191E"/>
    <w:rsid w:val="00F428A4"/>
    <w:rsid w:val="00F455E3"/>
    <w:rsid w:val="00F47BD3"/>
    <w:rsid w:val="00F47FDC"/>
    <w:rsid w:val="00F50139"/>
    <w:rsid w:val="00F504FA"/>
    <w:rsid w:val="00F509AC"/>
    <w:rsid w:val="00F51B83"/>
    <w:rsid w:val="00F52550"/>
    <w:rsid w:val="00F52596"/>
    <w:rsid w:val="00F537D6"/>
    <w:rsid w:val="00F53A3A"/>
    <w:rsid w:val="00F543F2"/>
    <w:rsid w:val="00F547D2"/>
    <w:rsid w:val="00F55529"/>
    <w:rsid w:val="00F55892"/>
    <w:rsid w:val="00F55BA7"/>
    <w:rsid w:val="00F55F02"/>
    <w:rsid w:val="00F56834"/>
    <w:rsid w:val="00F57B60"/>
    <w:rsid w:val="00F61E37"/>
    <w:rsid w:val="00F6272F"/>
    <w:rsid w:val="00F63D0B"/>
    <w:rsid w:val="00F6606E"/>
    <w:rsid w:val="00F669B7"/>
    <w:rsid w:val="00F66CD6"/>
    <w:rsid w:val="00F704CD"/>
    <w:rsid w:val="00F72562"/>
    <w:rsid w:val="00F73010"/>
    <w:rsid w:val="00F736D1"/>
    <w:rsid w:val="00F73765"/>
    <w:rsid w:val="00F74377"/>
    <w:rsid w:val="00F74D82"/>
    <w:rsid w:val="00F74E1B"/>
    <w:rsid w:val="00F74E76"/>
    <w:rsid w:val="00F75B66"/>
    <w:rsid w:val="00F75F7D"/>
    <w:rsid w:val="00F764E7"/>
    <w:rsid w:val="00F769B8"/>
    <w:rsid w:val="00F8035B"/>
    <w:rsid w:val="00F8222B"/>
    <w:rsid w:val="00F82BE2"/>
    <w:rsid w:val="00F83022"/>
    <w:rsid w:val="00F83F69"/>
    <w:rsid w:val="00F83FDE"/>
    <w:rsid w:val="00F8477E"/>
    <w:rsid w:val="00F862A8"/>
    <w:rsid w:val="00F86381"/>
    <w:rsid w:val="00F864A2"/>
    <w:rsid w:val="00F8678A"/>
    <w:rsid w:val="00F86EFB"/>
    <w:rsid w:val="00F875DC"/>
    <w:rsid w:val="00F879ED"/>
    <w:rsid w:val="00F879F9"/>
    <w:rsid w:val="00F87F20"/>
    <w:rsid w:val="00F90705"/>
    <w:rsid w:val="00F907B9"/>
    <w:rsid w:val="00F912CC"/>
    <w:rsid w:val="00F91CDB"/>
    <w:rsid w:val="00F91D6B"/>
    <w:rsid w:val="00F93927"/>
    <w:rsid w:val="00F9458D"/>
    <w:rsid w:val="00F9460A"/>
    <w:rsid w:val="00F94E75"/>
    <w:rsid w:val="00F953DC"/>
    <w:rsid w:val="00F956EF"/>
    <w:rsid w:val="00F96397"/>
    <w:rsid w:val="00F977C1"/>
    <w:rsid w:val="00F97B6E"/>
    <w:rsid w:val="00FA0641"/>
    <w:rsid w:val="00FA08BE"/>
    <w:rsid w:val="00FA11AC"/>
    <w:rsid w:val="00FA1309"/>
    <w:rsid w:val="00FA1AFC"/>
    <w:rsid w:val="00FA1FE1"/>
    <w:rsid w:val="00FA25E3"/>
    <w:rsid w:val="00FA3B31"/>
    <w:rsid w:val="00FA4746"/>
    <w:rsid w:val="00FA5213"/>
    <w:rsid w:val="00FA56B7"/>
    <w:rsid w:val="00FA56FC"/>
    <w:rsid w:val="00FA7407"/>
    <w:rsid w:val="00FA76CA"/>
    <w:rsid w:val="00FA7E53"/>
    <w:rsid w:val="00FB01FC"/>
    <w:rsid w:val="00FB0998"/>
    <w:rsid w:val="00FB122F"/>
    <w:rsid w:val="00FB1652"/>
    <w:rsid w:val="00FB23E2"/>
    <w:rsid w:val="00FB2D4D"/>
    <w:rsid w:val="00FB30EA"/>
    <w:rsid w:val="00FB387A"/>
    <w:rsid w:val="00FB3992"/>
    <w:rsid w:val="00FB47F8"/>
    <w:rsid w:val="00FB4F10"/>
    <w:rsid w:val="00FB7976"/>
    <w:rsid w:val="00FB7D2E"/>
    <w:rsid w:val="00FB7D80"/>
    <w:rsid w:val="00FB7FC5"/>
    <w:rsid w:val="00FC0003"/>
    <w:rsid w:val="00FC0604"/>
    <w:rsid w:val="00FC066A"/>
    <w:rsid w:val="00FC0D48"/>
    <w:rsid w:val="00FC1153"/>
    <w:rsid w:val="00FC23FC"/>
    <w:rsid w:val="00FC3187"/>
    <w:rsid w:val="00FC366E"/>
    <w:rsid w:val="00FC3B81"/>
    <w:rsid w:val="00FC42C2"/>
    <w:rsid w:val="00FC5C0A"/>
    <w:rsid w:val="00FC6AF4"/>
    <w:rsid w:val="00FC6BB7"/>
    <w:rsid w:val="00FC7234"/>
    <w:rsid w:val="00FC790D"/>
    <w:rsid w:val="00FC7D92"/>
    <w:rsid w:val="00FD00A7"/>
    <w:rsid w:val="00FD0C5E"/>
    <w:rsid w:val="00FD153B"/>
    <w:rsid w:val="00FD17D7"/>
    <w:rsid w:val="00FD2212"/>
    <w:rsid w:val="00FD2516"/>
    <w:rsid w:val="00FD2AB7"/>
    <w:rsid w:val="00FD381E"/>
    <w:rsid w:val="00FD491C"/>
    <w:rsid w:val="00FD5037"/>
    <w:rsid w:val="00FD55AF"/>
    <w:rsid w:val="00FD55B9"/>
    <w:rsid w:val="00FD5BFF"/>
    <w:rsid w:val="00FD684A"/>
    <w:rsid w:val="00FD6A06"/>
    <w:rsid w:val="00FD7D85"/>
    <w:rsid w:val="00FE0864"/>
    <w:rsid w:val="00FE0F4E"/>
    <w:rsid w:val="00FE1E49"/>
    <w:rsid w:val="00FE20C2"/>
    <w:rsid w:val="00FE228D"/>
    <w:rsid w:val="00FE295E"/>
    <w:rsid w:val="00FE3931"/>
    <w:rsid w:val="00FE4CF5"/>
    <w:rsid w:val="00FE4E04"/>
    <w:rsid w:val="00FE4E6E"/>
    <w:rsid w:val="00FE6548"/>
    <w:rsid w:val="00FF029D"/>
    <w:rsid w:val="00FF0A5F"/>
    <w:rsid w:val="00FF0D67"/>
    <w:rsid w:val="00FF1B01"/>
    <w:rsid w:val="00FF2F35"/>
    <w:rsid w:val="00FF32A0"/>
    <w:rsid w:val="00FF3F5C"/>
    <w:rsid w:val="00FF4012"/>
    <w:rsid w:val="00FF53CF"/>
    <w:rsid w:val="00FF5514"/>
    <w:rsid w:val="00FF5DF3"/>
    <w:rsid w:val="00FF63BC"/>
    <w:rsid w:val="00FF72AD"/>
    <w:rsid w:val="00FF765F"/>
    <w:rsid w:val="0C9D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14B94B9"/>
  <w15:chartTrackingRefBased/>
  <w15:docId w15:val="{E42C4A8D-E681-4C76-9C3A-FE7702B4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3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1"/>
      <w:szCs w:val="24"/>
    </w:rPr>
  </w:style>
  <w:style w:type="paragraph" w:styleId="1">
    <w:name w:val="heading 1"/>
    <w:next w:val="a3"/>
    <w:link w:val="11"/>
    <w:qFormat/>
    <w:pPr>
      <w:keepNext/>
      <w:keepLines/>
      <w:numPr>
        <w:numId w:val="2"/>
      </w:numPr>
      <w:autoSpaceDE w:val="0"/>
      <w:autoSpaceDN w:val="0"/>
      <w:spacing w:after="120"/>
      <w:jc w:val="both"/>
      <w:outlineLvl w:val="0"/>
    </w:pPr>
    <w:rPr>
      <w:rFonts w:ascii="Arial" w:hAnsi="Arial"/>
      <w:b/>
      <w:color w:val="FF0000"/>
      <w:sz w:val="24"/>
    </w:rPr>
  </w:style>
  <w:style w:type="paragraph" w:styleId="2">
    <w:name w:val="heading 2"/>
    <w:basedOn w:val="1"/>
    <w:next w:val="a3"/>
    <w:link w:val="21"/>
    <w:qFormat/>
    <w:pPr>
      <w:numPr>
        <w:ilvl w:val="1"/>
      </w:numPr>
      <w:outlineLvl w:val="1"/>
    </w:pPr>
    <w:rPr>
      <w:color w:val="0000FF"/>
    </w:rPr>
  </w:style>
  <w:style w:type="paragraph" w:styleId="3">
    <w:name w:val="heading 3"/>
    <w:basedOn w:val="1"/>
    <w:next w:val="a3"/>
    <w:link w:val="30"/>
    <w:qFormat/>
    <w:pPr>
      <w:numPr>
        <w:ilvl w:val="2"/>
      </w:numPr>
      <w:outlineLvl w:val="2"/>
    </w:pPr>
    <w:rPr>
      <w:color w:val="FF00FF"/>
    </w:rPr>
  </w:style>
  <w:style w:type="paragraph" w:styleId="4">
    <w:name w:val="heading 4"/>
    <w:basedOn w:val="1"/>
    <w:next w:val="a3"/>
    <w:link w:val="40"/>
    <w:qFormat/>
    <w:pPr>
      <w:numPr>
        <w:ilvl w:val="3"/>
      </w:numPr>
      <w:outlineLvl w:val="3"/>
    </w:pPr>
    <w:rPr>
      <w:color w:val="800080"/>
    </w:rPr>
  </w:style>
  <w:style w:type="paragraph" w:styleId="5">
    <w:name w:val="heading 5"/>
    <w:basedOn w:val="1"/>
    <w:next w:val="a3"/>
    <w:link w:val="50"/>
    <w:qFormat/>
    <w:pPr>
      <w:numPr>
        <w:ilvl w:val="4"/>
      </w:numPr>
      <w:outlineLvl w:val="4"/>
    </w:pPr>
    <w:rPr>
      <w:b w:val="0"/>
      <w:color w:val="008000"/>
    </w:rPr>
  </w:style>
  <w:style w:type="paragraph" w:styleId="6">
    <w:name w:val="heading 6"/>
    <w:basedOn w:val="1"/>
    <w:next w:val="a3"/>
    <w:link w:val="60"/>
    <w:qFormat/>
    <w:pPr>
      <w:numPr>
        <w:ilvl w:val="5"/>
      </w:numPr>
      <w:outlineLvl w:val="5"/>
    </w:pPr>
    <w:rPr>
      <w:color w:val="800000"/>
    </w:rPr>
  </w:style>
  <w:style w:type="paragraph" w:styleId="7">
    <w:name w:val="heading 7"/>
    <w:basedOn w:val="1"/>
    <w:next w:val="a3"/>
    <w:link w:val="70"/>
    <w:qFormat/>
    <w:pPr>
      <w:numPr>
        <w:ilvl w:val="6"/>
      </w:numPr>
      <w:suppressAutoHyphens/>
      <w:outlineLvl w:val="6"/>
    </w:pPr>
    <w:rPr>
      <w:color w:val="333333"/>
    </w:rPr>
  </w:style>
  <w:style w:type="paragraph" w:styleId="8">
    <w:name w:val="heading 8"/>
    <w:basedOn w:val="1"/>
    <w:next w:val="a3"/>
    <w:link w:val="80"/>
    <w:qFormat/>
    <w:pPr>
      <w:numPr>
        <w:ilvl w:val="7"/>
      </w:numPr>
      <w:suppressAutoHyphens/>
      <w:outlineLvl w:val="7"/>
    </w:pPr>
    <w:rPr>
      <w:color w:val="333333"/>
    </w:rPr>
  </w:style>
  <w:style w:type="paragraph" w:styleId="9">
    <w:name w:val="heading 9"/>
    <w:basedOn w:val="1"/>
    <w:next w:val="a3"/>
    <w:link w:val="90"/>
    <w:qFormat/>
    <w:pPr>
      <w:numPr>
        <w:ilvl w:val="8"/>
      </w:numPr>
      <w:suppressAutoHyphens/>
      <w:outlineLvl w:val="8"/>
    </w:pPr>
    <w:rPr>
      <w:color w:val="333333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styleId="a7">
    <w:name w:val="Hyperlink"/>
    <w:uiPriority w:val="99"/>
    <w:unhideWhenUsed/>
    <w:rPr>
      <w:color w:val="0000FF"/>
      <w:u w:val="single"/>
    </w:rPr>
  </w:style>
  <w:style w:type="character" w:styleId="a8">
    <w:name w:val="page number"/>
    <w:basedOn w:val="a4"/>
  </w:style>
  <w:style w:type="character" w:styleId="a9">
    <w:name w:val="footnote reference"/>
    <w:rPr>
      <w:vertAlign w:val="superscript"/>
    </w:rPr>
  </w:style>
  <w:style w:type="character" w:customStyle="1" w:styleId="Char">
    <w:name w:val="分隔行 Char"/>
    <w:link w:val="aa"/>
    <w:rPr>
      <w:sz w:val="15"/>
      <w:lang w:val="en-US" w:eastAsia="zh-CN" w:bidi="ar-SA"/>
    </w:rPr>
  </w:style>
  <w:style w:type="character" w:customStyle="1" w:styleId="21">
    <w:name w:val="标题 2 字符"/>
    <w:link w:val="2"/>
    <w:rPr>
      <w:rFonts w:ascii="Arial" w:hAnsi="Arial"/>
      <w:b/>
      <w:color w:val="0000FF"/>
      <w:sz w:val="24"/>
    </w:rPr>
  </w:style>
  <w:style w:type="character" w:customStyle="1" w:styleId="40">
    <w:name w:val="标题 4 字符"/>
    <w:link w:val="4"/>
    <w:rPr>
      <w:rFonts w:ascii="Arial" w:hAnsi="Arial"/>
      <w:b/>
      <w:color w:val="800080"/>
      <w:sz w:val="24"/>
    </w:rPr>
  </w:style>
  <w:style w:type="character" w:customStyle="1" w:styleId="CharChar">
    <w:name w:val="圆点正文 Char Char"/>
    <w:link w:val="a"/>
    <w:rPr>
      <w:rFonts w:ascii="Arial" w:hAnsi="Arial"/>
      <w:kern w:val="2"/>
      <w:sz w:val="21"/>
    </w:rPr>
  </w:style>
  <w:style w:type="character" w:customStyle="1" w:styleId="50">
    <w:name w:val="标题 5 字符"/>
    <w:link w:val="5"/>
    <w:rPr>
      <w:rFonts w:ascii="Arial" w:hAnsi="Arial"/>
      <w:b w:val="0"/>
      <w:color w:val="008000"/>
      <w:sz w:val="24"/>
      <w:lang w:val="en-US" w:eastAsia="zh-CN" w:bidi="ar-SA"/>
    </w:rPr>
  </w:style>
  <w:style w:type="character" w:customStyle="1" w:styleId="30">
    <w:name w:val="标题 3 字符"/>
    <w:link w:val="3"/>
    <w:rPr>
      <w:rFonts w:ascii="Arial" w:hAnsi="Arial"/>
      <w:b/>
      <w:color w:val="FF00FF"/>
      <w:sz w:val="24"/>
    </w:rPr>
  </w:style>
  <w:style w:type="character" w:customStyle="1" w:styleId="Char0">
    <w:name w:val="小标题 Char"/>
    <w:link w:val="ab"/>
    <w:rPr>
      <w:rFonts w:ascii="Arial" w:hAnsi="Arial"/>
      <w:b/>
      <w:sz w:val="21"/>
      <w:szCs w:val="21"/>
      <w:lang w:val="en-US" w:eastAsia="zh-CN" w:bidi="ar-SA"/>
    </w:rPr>
  </w:style>
  <w:style w:type="character" w:customStyle="1" w:styleId="ac">
    <w:name w:val="标题 字符"/>
    <w:link w:val="ad"/>
    <w:rPr>
      <w:rFonts w:cs="Times New Roman"/>
      <w:b/>
      <w:bCs/>
      <w:kern w:val="2"/>
      <w:sz w:val="32"/>
      <w:szCs w:val="32"/>
    </w:rPr>
  </w:style>
  <w:style w:type="character" w:customStyle="1" w:styleId="80">
    <w:name w:val="标题 8 字符"/>
    <w:link w:val="8"/>
    <w:rPr>
      <w:rFonts w:ascii="Arial" w:hAnsi="Arial"/>
      <w:b/>
      <w:color w:val="333333"/>
      <w:sz w:val="24"/>
      <w:lang w:val="en-US" w:eastAsia="zh-CN"/>
    </w:rPr>
  </w:style>
  <w:style w:type="character" w:customStyle="1" w:styleId="70">
    <w:name w:val="标题 7 字符"/>
    <w:link w:val="7"/>
    <w:rPr>
      <w:rFonts w:ascii="Arial" w:hAnsi="Arial"/>
      <w:b/>
      <w:color w:val="333333"/>
      <w:sz w:val="24"/>
      <w:lang w:val="en-US" w:eastAsia="zh-CN"/>
    </w:rPr>
  </w:style>
  <w:style w:type="character" w:customStyle="1" w:styleId="CharChar0">
    <w:name w:val="序号正文 Char Char"/>
    <w:link w:val="a2"/>
    <w:rPr>
      <w:kern w:val="2"/>
      <w:sz w:val="21"/>
      <w:szCs w:val="24"/>
    </w:rPr>
  </w:style>
  <w:style w:type="character" w:customStyle="1" w:styleId="ae">
    <w:name w:val="副标题 字符"/>
    <w:link w:val="af"/>
    <w:rPr>
      <w:rFonts w:ascii="Cambria" w:hAnsi="Cambria"/>
      <w:b/>
      <w:bCs/>
      <w:kern w:val="28"/>
      <w:sz w:val="32"/>
      <w:szCs w:val="32"/>
    </w:rPr>
  </w:style>
  <w:style w:type="character" w:customStyle="1" w:styleId="af0">
    <w:name w:val="脚注文本 字符"/>
    <w:link w:val="af1"/>
    <w:rPr>
      <w:rFonts w:ascii="Arial" w:hAnsi="Arial"/>
      <w:kern w:val="2"/>
      <w:sz w:val="18"/>
      <w:szCs w:val="18"/>
    </w:rPr>
  </w:style>
  <w:style w:type="character" w:customStyle="1" w:styleId="af2">
    <w:name w:val="页脚 字符"/>
    <w:link w:val="af3"/>
    <w:rPr>
      <w:sz w:val="22"/>
      <w:szCs w:val="24"/>
    </w:rPr>
  </w:style>
  <w:style w:type="character" w:customStyle="1" w:styleId="90">
    <w:name w:val="标题 9 字符"/>
    <w:link w:val="9"/>
    <w:rPr>
      <w:rFonts w:ascii="Arial" w:hAnsi="Arial"/>
      <w:b/>
      <w:color w:val="333333"/>
      <w:sz w:val="24"/>
      <w:lang w:val="en-US" w:eastAsia="zh-CN"/>
    </w:rPr>
  </w:style>
  <w:style w:type="character" w:customStyle="1" w:styleId="Char1">
    <w:name w:val="正文蓝字 Char"/>
    <w:link w:val="af4"/>
    <w:rPr>
      <w:rFonts w:ascii="Arial" w:eastAsia="宋体" w:hAnsi="Arial"/>
      <w:b/>
      <w:color w:val="0000FF"/>
      <w:kern w:val="2"/>
      <w:sz w:val="21"/>
      <w:szCs w:val="21"/>
      <w:lang w:val="en-US" w:eastAsia="zh-CN" w:bidi="ar-SA"/>
    </w:rPr>
  </w:style>
  <w:style w:type="character" w:customStyle="1" w:styleId="Char2">
    <w:name w:val="表内正文 Char"/>
    <w:link w:val="af5"/>
    <w:rPr>
      <w:rFonts w:ascii="Arial" w:hAnsi="Arial"/>
      <w:sz w:val="21"/>
      <w:lang w:val="en-US" w:eastAsia="zh-CN" w:bidi="ar-SA"/>
    </w:rPr>
  </w:style>
  <w:style w:type="character" w:customStyle="1" w:styleId="af6">
    <w:name w:val="页眉 字符"/>
    <w:link w:val="af7"/>
    <w:rPr>
      <w:sz w:val="10"/>
      <w:szCs w:val="24"/>
    </w:rPr>
  </w:style>
  <w:style w:type="character" w:customStyle="1" w:styleId="60">
    <w:name w:val="标题 6 字符"/>
    <w:link w:val="6"/>
    <w:rPr>
      <w:rFonts w:ascii="Arial" w:hAnsi="Arial"/>
      <w:b/>
      <w:color w:val="800000"/>
      <w:sz w:val="24"/>
      <w:lang w:val="en-US" w:eastAsia="zh-CN"/>
    </w:rPr>
  </w:style>
  <w:style w:type="character" w:customStyle="1" w:styleId="11">
    <w:name w:val="标题 1 字符"/>
    <w:link w:val="1"/>
    <w:rPr>
      <w:rFonts w:ascii="Arial" w:hAnsi="Arial"/>
      <w:b/>
      <w:color w:val="FF0000"/>
      <w:sz w:val="24"/>
      <w:lang w:val="en-US" w:eastAsia="zh-CN" w:bidi="ar-SA"/>
    </w:rPr>
  </w:style>
  <w:style w:type="character" w:customStyle="1" w:styleId="af8">
    <w:name w:val="正文文本 字符"/>
    <w:link w:val="af9"/>
    <w:rPr>
      <w:kern w:val="2"/>
      <w:sz w:val="21"/>
      <w:szCs w:val="24"/>
    </w:rPr>
  </w:style>
  <w:style w:type="character" w:customStyle="1" w:styleId="afa">
    <w:name w:val="正文文本首行缩进 字符"/>
    <w:basedOn w:val="af8"/>
    <w:link w:val="afb"/>
    <w:rPr>
      <w:kern w:val="2"/>
      <w:sz w:val="21"/>
      <w:szCs w:val="24"/>
    </w:rPr>
  </w:style>
  <w:style w:type="character" w:customStyle="1" w:styleId="BodyChar">
    <w:name w:val="Body Char"/>
    <w:link w:val="Body"/>
    <w:rPr>
      <w:lang w:val="en-US" w:eastAsia="en-US"/>
    </w:rPr>
  </w:style>
  <w:style w:type="paragraph" w:styleId="afc">
    <w:name w:val="Normal Indent"/>
    <w:basedOn w:val="a3"/>
    <w:pPr>
      <w:widowControl/>
      <w:ind w:firstLine="420"/>
      <w:jc w:val="left"/>
    </w:pPr>
    <w:rPr>
      <w:rFonts w:ascii="宋体" w:hAnsi="宋体"/>
      <w:kern w:val="0"/>
      <w:sz w:val="24"/>
      <w:szCs w:val="20"/>
    </w:rPr>
  </w:style>
  <w:style w:type="paragraph" w:styleId="ad">
    <w:name w:val="Title"/>
    <w:basedOn w:val="a3"/>
    <w:next w:val="a3"/>
    <w:link w:val="ac"/>
    <w:qFormat/>
    <w:pPr>
      <w:spacing w:before="240" w:after="60"/>
      <w:jc w:val="center"/>
      <w:outlineLvl w:val="0"/>
    </w:pPr>
    <w:rPr>
      <w:b/>
      <w:bCs/>
      <w:sz w:val="32"/>
      <w:szCs w:val="32"/>
    </w:rPr>
  </w:style>
  <w:style w:type="paragraph" w:styleId="20">
    <w:name w:val="List Number 2"/>
    <w:basedOn w:val="a3"/>
    <w:pPr>
      <w:numPr>
        <w:numId w:val="1"/>
      </w:numPr>
      <w:tabs>
        <w:tab w:val="left" w:pos="425"/>
        <w:tab w:val="left" w:pos="567"/>
      </w:tabs>
      <w:spacing w:line="240" w:lineRule="auto"/>
      <w:ind w:firstLineChars="0" w:firstLine="0"/>
    </w:pPr>
    <w:rPr>
      <w:sz w:val="28"/>
      <w:szCs w:val="20"/>
    </w:rPr>
  </w:style>
  <w:style w:type="paragraph" w:styleId="af">
    <w:name w:val="Subtitle"/>
    <w:basedOn w:val="a3"/>
    <w:next w:val="a3"/>
    <w:link w:val="ae"/>
    <w:qFormat/>
    <w:pPr>
      <w:adjustRightInd w:val="0"/>
      <w:spacing w:before="240" w:after="60" w:line="312" w:lineRule="auto"/>
      <w:jc w:val="center"/>
      <w:textAlignment w:val="baseline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TOC1">
    <w:name w:val="toc 1"/>
    <w:basedOn w:val="a3"/>
    <w:next w:val="a3"/>
    <w:uiPriority w:val="39"/>
    <w:pPr>
      <w:ind w:firstLineChars="0" w:firstLine="0"/>
    </w:pPr>
  </w:style>
  <w:style w:type="paragraph" w:styleId="afb">
    <w:name w:val="Body Text First Indent"/>
    <w:basedOn w:val="af9"/>
    <w:link w:val="afa"/>
    <w:pPr>
      <w:widowControl/>
      <w:overflowPunct w:val="0"/>
      <w:autoSpaceDE w:val="0"/>
      <w:autoSpaceDN w:val="0"/>
      <w:adjustRightInd w:val="0"/>
      <w:spacing w:line="240" w:lineRule="auto"/>
      <w:ind w:firstLineChars="100" w:firstLine="420"/>
      <w:jc w:val="left"/>
      <w:textAlignment w:val="baseline"/>
    </w:pPr>
    <w:rPr>
      <w:kern w:val="0"/>
      <w:sz w:val="20"/>
      <w:szCs w:val="20"/>
    </w:rPr>
  </w:style>
  <w:style w:type="paragraph" w:styleId="TOC3">
    <w:name w:val="toc 3"/>
    <w:basedOn w:val="a3"/>
    <w:next w:val="a3"/>
    <w:uiPriority w:val="39"/>
    <w:pPr>
      <w:ind w:leftChars="400" w:left="400" w:firstLineChars="0" w:firstLine="0"/>
    </w:pPr>
  </w:style>
  <w:style w:type="paragraph" w:styleId="afd">
    <w:name w:val="Balloon Text"/>
    <w:basedOn w:val="a3"/>
    <w:semiHidden/>
    <w:rPr>
      <w:sz w:val="18"/>
      <w:szCs w:val="18"/>
    </w:rPr>
  </w:style>
  <w:style w:type="paragraph" w:styleId="TOC2">
    <w:name w:val="toc 2"/>
    <w:basedOn w:val="a3"/>
    <w:next w:val="a3"/>
    <w:uiPriority w:val="39"/>
    <w:pPr>
      <w:ind w:leftChars="200" w:left="200" w:firstLineChars="0" w:firstLine="0"/>
    </w:pPr>
  </w:style>
  <w:style w:type="paragraph" w:styleId="afe">
    <w:name w:val="Document Map"/>
    <w:basedOn w:val="a3"/>
    <w:semiHidden/>
    <w:pPr>
      <w:shd w:val="clear" w:color="auto" w:fill="000080"/>
    </w:pPr>
  </w:style>
  <w:style w:type="paragraph" w:styleId="af7">
    <w:name w:val="header"/>
    <w:basedOn w:val="a3"/>
    <w:link w:val="af6"/>
    <w:pPr>
      <w:tabs>
        <w:tab w:val="center" w:pos="4320"/>
        <w:tab w:val="right" w:pos="8640"/>
      </w:tabs>
      <w:suppressAutoHyphens/>
      <w:autoSpaceDE w:val="0"/>
      <w:autoSpaceDN w:val="0"/>
      <w:ind w:firstLine="431"/>
      <w:jc w:val="left"/>
    </w:pPr>
    <w:rPr>
      <w:kern w:val="0"/>
      <w:sz w:val="10"/>
    </w:rPr>
  </w:style>
  <w:style w:type="paragraph" w:styleId="af9">
    <w:name w:val="Body Text"/>
    <w:basedOn w:val="a3"/>
    <w:link w:val="af8"/>
    <w:pPr>
      <w:spacing w:after="120"/>
    </w:pPr>
  </w:style>
  <w:style w:type="paragraph" w:styleId="af1">
    <w:name w:val="footnote text"/>
    <w:basedOn w:val="a3"/>
    <w:link w:val="af0"/>
    <w:pPr>
      <w:snapToGrid w:val="0"/>
      <w:jc w:val="left"/>
    </w:pPr>
    <w:rPr>
      <w:rFonts w:ascii="Arial" w:hAnsi="Arial"/>
      <w:sz w:val="18"/>
      <w:szCs w:val="18"/>
    </w:rPr>
  </w:style>
  <w:style w:type="paragraph" w:styleId="af3">
    <w:name w:val="footer"/>
    <w:basedOn w:val="a3"/>
    <w:link w:val="af2"/>
    <w:pPr>
      <w:tabs>
        <w:tab w:val="center" w:pos="4320"/>
        <w:tab w:val="right" w:pos="8640"/>
      </w:tabs>
      <w:suppressAutoHyphens/>
      <w:autoSpaceDE w:val="0"/>
      <w:autoSpaceDN w:val="0"/>
      <w:spacing w:before="120"/>
      <w:ind w:firstLine="432"/>
      <w:jc w:val="left"/>
    </w:pPr>
    <w:rPr>
      <w:kern w:val="0"/>
      <w:sz w:val="22"/>
    </w:rPr>
  </w:style>
  <w:style w:type="paragraph" w:customStyle="1" w:styleId="a2">
    <w:name w:val="序号正文"/>
    <w:basedOn w:val="a3"/>
    <w:link w:val="CharChar0"/>
    <w:qFormat/>
    <w:pPr>
      <w:numPr>
        <w:numId w:val="3"/>
      </w:numPr>
      <w:ind w:leftChars="100" w:left="300" w:hangingChars="200" w:hanging="200"/>
    </w:pPr>
  </w:style>
  <w:style w:type="paragraph" w:customStyle="1" w:styleId="ab">
    <w:name w:val="小标题"/>
    <w:next w:val="a3"/>
    <w:link w:val="Char0"/>
    <w:qFormat/>
    <w:pPr>
      <w:adjustRightInd w:val="0"/>
      <w:spacing w:line="360" w:lineRule="auto"/>
      <w:jc w:val="both"/>
      <w:textAlignment w:val="baseline"/>
    </w:pPr>
    <w:rPr>
      <w:rFonts w:ascii="Arial" w:hAnsi="Arial"/>
      <w:b/>
      <w:sz w:val="21"/>
      <w:szCs w:val="21"/>
    </w:rPr>
  </w:style>
  <w:style w:type="paragraph" w:customStyle="1" w:styleId="af5">
    <w:name w:val="表内正文"/>
    <w:link w:val="Char2"/>
    <w:qFormat/>
    <w:pPr>
      <w:wordWrap w:val="0"/>
      <w:snapToGrid w:val="0"/>
      <w:jc w:val="both"/>
      <w:textAlignment w:val="baseline"/>
    </w:pPr>
    <w:rPr>
      <w:rFonts w:ascii="Arial" w:hAnsi="Arial"/>
      <w:sz w:val="21"/>
    </w:rPr>
  </w:style>
  <w:style w:type="paragraph" w:customStyle="1" w:styleId="aff">
    <w:name w:val="表格文字"/>
    <w:basedOn w:val="a3"/>
    <w:pPr>
      <w:jc w:val="center"/>
    </w:pPr>
    <w:rPr>
      <w:rFonts w:ascii="宋体" w:hAnsi="宋体" w:cs="宋体"/>
      <w:szCs w:val="20"/>
    </w:rPr>
  </w:style>
  <w:style w:type="paragraph" w:styleId="TOC">
    <w:name w:val="TOC Heading"/>
    <w:basedOn w:val="1"/>
    <w:next w:val="a3"/>
    <w:uiPriority w:val="39"/>
    <w:qFormat/>
    <w:pPr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a1">
    <w:name w:val="圆点表内正文"/>
    <w:basedOn w:val="af5"/>
    <w:qFormat/>
    <w:pPr>
      <w:numPr>
        <w:numId w:val="4"/>
      </w:numPr>
      <w:ind w:left="200" w:hangingChars="200" w:hanging="200"/>
    </w:pPr>
  </w:style>
  <w:style w:type="paragraph" w:customStyle="1" w:styleId="Char1CharCharChar">
    <w:name w:val="Char1 Char Char Char"/>
    <w:basedOn w:val="a3"/>
    <w:pPr>
      <w:spacing w:line="240" w:lineRule="auto"/>
      <w:ind w:leftChars="85" w:left="178" w:firstLineChars="0" w:firstLine="0"/>
    </w:pPr>
    <w:rPr>
      <w:rFonts w:ascii="Tahoma" w:hAnsi="Tahoma"/>
      <w:sz w:val="24"/>
      <w:szCs w:val="20"/>
    </w:rPr>
  </w:style>
  <w:style w:type="paragraph" w:customStyle="1" w:styleId="af4">
    <w:name w:val="正文蓝字"/>
    <w:basedOn w:val="a3"/>
    <w:link w:val="Char1"/>
    <w:rPr>
      <w:rFonts w:ascii="Arial" w:hAnsi="Arial"/>
      <w:b/>
      <w:color w:val="0000FF"/>
      <w:szCs w:val="21"/>
    </w:rPr>
  </w:style>
  <w:style w:type="paragraph" w:customStyle="1" w:styleId="aa">
    <w:name w:val="分隔行"/>
    <w:next w:val="a3"/>
    <w:link w:val="Char"/>
    <w:qFormat/>
    <w:pPr>
      <w:spacing w:line="360" w:lineRule="auto"/>
      <w:ind w:leftChars="100" w:left="300" w:hangingChars="200" w:hanging="200"/>
      <w:jc w:val="both"/>
    </w:pPr>
    <w:rPr>
      <w:sz w:val="15"/>
    </w:rPr>
  </w:style>
  <w:style w:type="paragraph" w:customStyle="1" w:styleId="Body">
    <w:name w:val="Body"/>
    <w:basedOn w:val="a3"/>
    <w:link w:val="BodyChar"/>
    <w:pPr>
      <w:widowControl/>
      <w:overflowPunct w:val="0"/>
      <w:autoSpaceDE w:val="0"/>
      <w:autoSpaceDN w:val="0"/>
      <w:adjustRightInd w:val="0"/>
      <w:snapToGrid w:val="0"/>
      <w:spacing w:line="240" w:lineRule="auto"/>
      <w:ind w:firstLineChars="0" w:firstLine="0"/>
      <w:textAlignment w:val="baseline"/>
    </w:pPr>
    <w:rPr>
      <w:kern w:val="0"/>
      <w:sz w:val="20"/>
      <w:szCs w:val="20"/>
      <w:lang w:eastAsia="en-US"/>
    </w:rPr>
  </w:style>
  <w:style w:type="paragraph" w:styleId="aff0">
    <w:name w:val="List Paragraph"/>
    <w:basedOn w:val="a3"/>
    <w:uiPriority w:val="34"/>
    <w:qFormat/>
    <w:pPr>
      <w:ind w:firstLine="420"/>
    </w:pPr>
  </w:style>
  <w:style w:type="paragraph" w:customStyle="1" w:styleId="a0">
    <w:name w:val="序号表内正文"/>
    <w:basedOn w:val="af5"/>
    <w:qFormat/>
    <w:pPr>
      <w:numPr>
        <w:numId w:val="5"/>
      </w:numPr>
      <w:ind w:left="200" w:hangingChars="200" w:hanging="200"/>
    </w:pPr>
    <w:rPr>
      <w:szCs w:val="21"/>
    </w:rPr>
  </w:style>
  <w:style w:type="paragraph" w:customStyle="1" w:styleId="a">
    <w:name w:val="圆点正文"/>
    <w:basedOn w:val="a3"/>
    <w:link w:val="CharChar"/>
    <w:qFormat/>
    <w:pPr>
      <w:numPr>
        <w:ilvl w:val="1"/>
        <w:numId w:val="6"/>
      </w:numPr>
      <w:tabs>
        <w:tab w:val="left" w:pos="624"/>
      </w:tabs>
      <w:ind w:leftChars="100" w:left="300" w:hangingChars="200" w:hanging="200"/>
    </w:pPr>
    <w:rPr>
      <w:rFonts w:ascii="Arial" w:hAnsi="Arial"/>
      <w:szCs w:val="20"/>
    </w:rPr>
  </w:style>
  <w:style w:type="paragraph" w:customStyle="1" w:styleId="CharCharCharCharCharCharChar">
    <w:name w:val="Char Char Char Char Char Char Char"/>
    <w:basedOn w:val="a3"/>
    <w:semiHidden/>
    <w:rPr>
      <w:rFonts w:ascii="Tahoma" w:hAnsi="Tahoma" w:cs="仿宋_GB2312"/>
      <w:sz w:val="24"/>
      <w:szCs w:val="28"/>
    </w:rPr>
  </w:style>
  <w:style w:type="paragraph" w:customStyle="1" w:styleId="10">
    <w:name w:val="小标题1"/>
    <w:basedOn w:val="a3"/>
    <w:next w:val="a3"/>
    <w:qFormat/>
    <w:pPr>
      <w:numPr>
        <w:numId w:val="7"/>
      </w:numPr>
      <w:ind w:left="0" w:firstLine="0"/>
    </w:pPr>
    <w:rPr>
      <w:b/>
    </w:rPr>
  </w:style>
  <w:style w:type="table" w:styleId="aff1">
    <w:name w:val="Table Grid"/>
    <w:basedOn w:val="a5"/>
    <w:pPr>
      <w:widowControl w:val="0"/>
      <w:adjustRightInd w:val="0"/>
      <w:textAlignment w:val="baseline"/>
    </w:pPr>
    <w:rPr>
      <w:rFonts w:ascii="Arial" w:hAnsi="Arial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caption"/>
    <w:basedOn w:val="a3"/>
    <w:next w:val="a3"/>
    <w:unhideWhenUsed/>
    <w:qFormat/>
    <w:rsid w:val="005975CE"/>
    <w:rPr>
      <w:rFonts w:ascii="Cambria" w:eastAsia="黑体" w:hAnsi="Cambria"/>
      <w:sz w:val="20"/>
      <w:szCs w:val="20"/>
    </w:rPr>
  </w:style>
  <w:style w:type="character" w:styleId="aff3">
    <w:name w:val="annotation reference"/>
    <w:rsid w:val="00675EF7"/>
    <w:rPr>
      <w:sz w:val="21"/>
      <w:szCs w:val="21"/>
    </w:rPr>
  </w:style>
  <w:style w:type="paragraph" w:styleId="aff4">
    <w:name w:val="annotation text"/>
    <w:basedOn w:val="a3"/>
    <w:link w:val="aff5"/>
    <w:rsid w:val="00675EF7"/>
    <w:pPr>
      <w:jc w:val="left"/>
    </w:pPr>
  </w:style>
  <w:style w:type="character" w:customStyle="1" w:styleId="aff5">
    <w:name w:val="批注文字 字符"/>
    <w:link w:val="aff4"/>
    <w:rsid w:val="00675EF7"/>
    <w:rPr>
      <w:kern w:val="2"/>
      <w:sz w:val="21"/>
      <w:szCs w:val="24"/>
    </w:rPr>
  </w:style>
  <w:style w:type="paragraph" w:styleId="aff6">
    <w:name w:val="annotation subject"/>
    <w:basedOn w:val="aff4"/>
    <w:next w:val="aff4"/>
    <w:link w:val="aff7"/>
    <w:rsid w:val="00675EF7"/>
    <w:rPr>
      <w:b/>
      <w:bCs/>
    </w:rPr>
  </w:style>
  <w:style w:type="character" w:customStyle="1" w:styleId="aff7">
    <w:name w:val="批注主题 字符"/>
    <w:link w:val="aff6"/>
    <w:rsid w:val="00675EF7"/>
    <w:rPr>
      <w:b/>
      <w:bCs/>
      <w:kern w:val="2"/>
      <w:sz w:val="21"/>
      <w:szCs w:val="24"/>
    </w:rPr>
  </w:style>
  <w:style w:type="character" w:styleId="aff8">
    <w:name w:val="Unresolved Mention"/>
    <w:basedOn w:val="a4"/>
    <w:uiPriority w:val="99"/>
    <w:semiHidden/>
    <w:unhideWhenUsed/>
    <w:rsid w:val="00176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rockontro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rockontrol.dotm</Template>
  <TotalTime>354</TotalTime>
  <Pages>2</Pages>
  <Words>122</Words>
  <Characters>697</Characters>
  <Application>Microsoft Office Word</Application>
  <DocSecurity>0</DocSecurity>
  <Lines>5</Lines>
  <Paragraphs>1</Paragraphs>
  <ScaleCrop>false</ScaleCrop>
  <Company>www.ftpdown.com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无首页空白</dc:title>
  <dc:subject/>
  <dc:creator>编辑域-文档名称</dc:creator>
  <cp:keywords/>
  <dc:description/>
  <cp:lastModifiedBy>Administrator</cp:lastModifiedBy>
  <cp:revision>766</cp:revision>
  <cp:lastPrinted>2001-07-20T03:47:00Z</cp:lastPrinted>
  <dcterms:created xsi:type="dcterms:W3CDTF">2019-02-22T00:54:00Z</dcterms:created>
  <dcterms:modified xsi:type="dcterms:W3CDTF">2019-03-15T06:57:00Z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